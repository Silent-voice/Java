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06"/>
        <w:tblW w:w="0" w:type="auto"/>
        <w:tblLook w:val="04A0" w:firstRow="1" w:lastRow="0" w:firstColumn="1" w:lastColumn="0" w:noHBand="0" w:noVBand="1"/>
      </w:tblPr>
      <w:tblGrid>
        <w:gridCol w:w="1242"/>
        <w:gridCol w:w="1843"/>
      </w:tblGrid>
      <w:tr w:rsidR="00AA3D31" w:rsidRPr="006705B2" w:rsidTr="00AA3D31">
        <w:tc>
          <w:tcPr>
            <w:tcW w:w="1242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</w:rPr>
              <w:t>单位代码</w:t>
            </w:r>
          </w:p>
        </w:tc>
        <w:tc>
          <w:tcPr>
            <w:tcW w:w="1843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   </w:t>
            </w:r>
            <w:r w:rsidR="00443E17" w:rsidRPr="006705B2">
              <w:rPr>
                <w:rFonts w:ascii="黑体" w:eastAsia="黑体" w:hAnsi="黑体"/>
                <w:sz w:val="21"/>
                <w:u w:val="single"/>
              </w:rPr>
              <w:t xml:space="preserve"> </w:t>
            </w: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10006    </w:t>
            </w:r>
            <w:r w:rsidRPr="006705B2">
              <w:rPr>
                <w:rFonts w:ascii="黑体" w:eastAsia="黑体" w:hAnsi="黑体"/>
                <w:u w:val="single"/>
              </w:rPr>
              <w:t xml:space="preserve">     </w:t>
            </w:r>
            <w:r w:rsidRPr="006705B2">
              <w:rPr>
                <w:rFonts w:ascii="黑体" w:eastAsia="黑体" w:hAnsi="黑体"/>
                <w:b/>
                <w:bCs/>
                <w:u w:val="single"/>
              </w:rPr>
              <w:t xml:space="preserve"> </w:t>
            </w: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      </w:t>
            </w:r>
          </w:p>
        </w:tc>
      </w:tr>
      <w:tr w:rsidR="00AA3D31" w:rsidRPr="006705B2" w:rsidTr="00AA3D31">
        <w:tc>
          <w:tcPr>
            <w:tcW w:w="1242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</w:rPr>
              <w:t xml:space="preserve">学 </w:t>
            </w:r>
            <w:r w:rsidRPr="006705B2">
              <w:rPr>
                <w:rFonts w:ascii="黑体" w:eastAsia="黑体" w:hAnsi="黑体"/>
                <w:spacing w:val="-16"/>
                <w:sz w:val="21"/>
              </w:rPr>
              <w:t xml:space="preserve"> </w:t>
            </w:r>
            <w:r w:rsidRPr="006705B2">
              <w:rPr>
                <w:rFonts w:ascii="黑体" w:eastAsia="黑体" w:hAnsi="黑体"/>
                <w:spacing w:val="-4"/>
                <w:sz w:val="21"/>
              </w:rPr>
              <w:t xml:space="preserve"> </w:t>
            </w:r>
            <w:r w:rsidRPr="006705B2">
              <w:rPr>
                <w:rFonts w:ascii="黑体" w:eastAsia="黑体" w:hAnsi="黑体"/>
                <w:spacing w:val="22"/>
                <w:sz w:val="21"/>
              </w:rPr>
              <w:t xml:space="preserve"> </w:t>
            </w:r>
            <w:r w:rsidRPr="006705B2">
              <w:rPr>
                <w:rFonts w:ascii="黑体" w:eastAsia="黑体" w:hAnsi="黑体"/>
                <w:sz w:val="21"/>
              </w:rPr>
              <w:t>号</w:t>
            </w:r>
          </w:p>
        </w:tc>
        <w:tc>
          <w:tcPr>
            <w:tcW w:w="1843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  </w:t>
            </w:r>
            <w:r w:rsidR="00443E17" w:rsidRPr="006705B2">
              <w:rPr>
                <w:rFonts w:ascii="黑体" w:eastAsia="黑体" w:hAnsi="黑体"/>
                <w:sz w:val="21"/>
                <w:u w:val="single"/>
              </w:rPr>
              <w:t xml:space="preserve"> </w:t>
            </w: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61231353        </w:t>
            </w:r>
          </w:p>
        </w:tc>
      </w:tr>
      <w:tr w:rsidR="00AA3D31" w:rsidRPr="006705B2" w:rsidTr="00AA3D31">
        <w:tc>
          <w:tcPr>
            <w:tcW w:w="1242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pacing w:val="54"/>
                <w:sz w:val="21"/>
              </w:rPr>
              <w:t>分</w:t>
            </w:r>
            <w:r w:rsidRPr="006705B2">
              <w:rPr>
                <w:rFonts w:ascii="黑体" w:eastAsia="黑体" w:hAnsi="黑体"/>
                <w:spacing w:val="52"/>
                <w:sz w:val="21"/>
              </w:rPr>
              <w:t>类</w:t>
            </w:r>
            <w:r w:rsidRPr="006705B2">
              <w:rPr>
                <w:rFonts w:ascii="黑体" w:eastAsia="黑体" w:hAnsi="黑体"/>
                <w:sz w:val="21"/>
              </w:rPr>
              <w:t>号</w:t>
            </w:r>
          </w:p>
        </w:tc>
        <w:tc>
          <w:tcPr>
            <w:tcW w:w="1843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                  </w:t>
            </w:r>
          </w:p>
        </w:tc>
      </w:tr>
      <w:tr w:rsidR="00AA3D31" w:rsidRPr="006705B2" w:rsidTr="00AA3D31">
        <w:trPr>
          <w:trHeight w:val="151"/>
        </w:trPr>
        <w:tc>
          <w:tcPr>
            <w:tcW w:w="1242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</w:rPr>
              <w:t xml:space="preserve">密 </w:t>
            </w:r>
            <w:r w:rsidRPr="006705B2">
              <w:rPr>
                <w:rFonts w:ascii="黑体" w:eastAsia="黑体" w:hAnsi="黑体"/>
                <w:spacing w:val="22"/>
                <w:sz w:val="21"/>
              </w:rPr>
              <w:t xml:space="preserve"> </w:t>
            </w:r>
            <w:r w:rsidRPr="006705B2">
              <w:rPr>
                <w:rFonts w:ascii="黑体" w:eastAsia="黑体" w:hAnsi="黑体"/>
                <w:spacing w:val="-20"/>
                <w:sz w:val="21"/>
              </w:rPr>
              <w:t xml:space="preserve"> </w:t>
            </w:r>
            <w:r w:rsidRPr="006705B2">
              <w:rPr>
                <w:rFonts w:ascii="黑体" w:eastAsia="黑体" w:hAnsi="黑体"/>
                <w:sz w:val="21"/>
              </w:rPr>
              <w:t xml:space="preserve"> 级</w:t>
            </w:r>
          </w:p>
        </w:tc>
        <w:tc>
          <w:tcPr>
            <w:tcW w:w="1843" w:type="dxa"/>
            <w:shd w:val="clear" w:color="auto" w:fill="auto"/>
          </w:tcPr>
          <w:p w:rsidR="00AA3D31" w:rsidRPr="006705B2" w:rsidRDefault="00AA3D31" w:rsidP="00AA3D31">
            <w:pPr>
              <w:ind w:firstLineChars="0" w:firstLine="0"/>
              <w:rPr>
                <w:rFonts w:ascii="黑体" w:eastAsia="黑体" w:hAnsi="黑体"/>
                <w:sz w:val="21"/>
              </w:rPr>
            </w:pPr>
            <w:r w:rsidRPr="006705B2">
              <w:rPr>
                <w:rFonts w:ascii="黑体" w:eastAsia="黑体" w:hAnsi="黑体"/>
                <w:sz w:val="21"/>
                <w:u w:val="single"/>
              </w:rPr>
              <w:t xml:space="preserve">                  </w:t>
            </w:r>
          </w:p>
        </w:tc>
      </w:tr>
    </w:tbl>
    <w:p w:rsidR="008E410A" w:rsidRPr="006705B2" w:rsidRDefault="00BF1FDE" w:rsidP="00246666">
      <w:pPr>
        <w:ind w:left="5817" w:firstLineChars="175" w:firstLine="422"/>
        <w:rPr>
          <w:rFonts w:ascii="黑体" w:eastAsia="黑体" w:hAnsi="黑体"/>
          <w:sz w:val="21"/>
        </w:rPr>
      </w:pPr>
      <w:r w:rsidRPr="006705B2">
        <w:rPr>
          <w:rFonts w:ascii="黑体" w:eastAsia="黑体" w:hAnsi="黑体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69C5D62" wp14:editId="57B742B4">
            <wp:simplePos x="0" y="0"/>
            <wp:positionH relativeFrom="column">
              <wp:posOffset>-60960</wp:posOffset>
            </wp:positionH>
            <wp:positionV relativeFrom="paragraph">
              <wp:posOffset>-13335</wp:posOffset>
            </wp:positionV>
            <wp:extent cx="1590675" cy="1590675"/>
            <wp:effectExtent l="0" t="0" r="9525" b="952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10A" w:rsidRPr="006705B2" w:rsidRDefault="008E410A" w:rsidP="008E410A">
      <w:pPr>
        <w:ind w:left="5817" w:firstLineChars="175" w:firstLine="368"/>
        <w:rPr>
          <w:rFonts w:ascii="黑体" w:eastAsia="黑体" w:hAnsi="黑体"/>
          <w:sz w:val="21"/>
        </w:rPr>
      </w:pPr>
    </w:p>
    <w:p w:rsidR="008E410A" w:rsidRPr="006705B2" w:rsidRDefault="008E410A" w:rsidP="008E410A">
      <w:pPr>
        <w:spacing w:line="240" w:lineRule="auto"/>
        <w:ind w:left="5817" w:firstLineChars="0" w:firstLine="0"/>
        <w:rPr>
          <w:rFonts w:ascii="黑体" w:eastAsia="黑体" w:hAnsi="黑体"/>
          <w:sz w:val="21"/>
        </w:rPr>
      </w:pPr>
    </w:p>
    <w:p w:rsidR="008E410A" w:rsidRPr="006705B2" w:rsidRDefault="008E410A" w:rsidP="008E410A">
      <w:pPr>
        <w:ind w:left="5817" w:firstLineChars="175" w:firstLine="368"/>
        <w:rPr>
          <w:rFonts w:ascii="黑体" w:eastAsia="黑体" w:hAnsi="黑体"/>
          <w:sz w:val="21"/>
        </w:rPr>
      </w:pPr>
    </w:p>
    <w:p w:rsidR="008E410A" w:rsidRPr="006705B2" w:rsidRDefault="008E410A" w:rsidP="008E410A">
      <w:pPr>
        <w:ind w:firstLineChars="0" w:firstLine="0"/>
        <w:rPr>
          <w:rFonts w:ascii="黑体" w:eastAsia="黑体" w:hAnsi="黑体"/>
          <w:b/>
          <w:bCs/>
          <w:sz w:val="21"/>
        </w:rPr>
      </w:pPr>
    </w:p>
    <w:p w:rsidR="008E410A" w:rsidRPr="006705B2" w:rsidRDefault="008E410A" w:rsidP="008E410A">
      <w:pPr>
        <w:ind w:firstLineChars="0" w:firstLine="0"/>
        <w:jc w:val="center"/>
        <w:rPr>
          <w:rFonts w:ascii="黑体" w:eastAsia="黑体" w:hAnsi="黑体"/>
          <w:b/>
          <w:bCs/>
          <w:sz w:val="28"/>
        </w:rPr>
      </w:pPr>
    </w:p>
    <w:p w:rsidR="008E410A" w:rsidRPr="006705B2" w:rsidRDefault="00BF1FDE" w:rsidP="00246666">
      <w:pPr>
        <w:spacing w:beforeLines="100" w:before="312"/>
        <w:ind w:firstLineChars="0" w:firstLine="0"/>
        <w:jc w:val="center"/>
        <w:rPr>
          <w:rFonts w:ascii="黑体" w:eastAsia="黑体" w:hAnsi="黑体"/>
          <w:spacing w:val="20"/>
          <w:sz w:val="72"/>
        </w:rPr>
      </w:pPr>
      <w:r w:rsidRPr="006705B2">
        <w:rPr>
          <w:rFonts w:ascii="黑体" w:eastAsia="黑体" w:hAnsi="黑体"/>
          <w:noProof/>
          <w:spacing w:val="20"/>
          <w:sz w:val="72"/>
        </w:rPr>
        <w:drawing>
          <wp:inline distT="0" distB="0" distL="0" distR="0" wp14:anchorId="2C86E5E2" wp14:editId="4E2DD78F">
            <wp:extent cx="4600575" cy="809625"/>
            <wp:effectExtent l="0" t="0" r="9525" b="952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0A" w:rsidRPr="006705B2" w:rsidRDefault="008E410A" w:rsidP="00246666">
      <w:pPr>
        <w:spacing w:beforeLines="100" w:before="312"/>
        <w:ind w:firstLineChars="0" w:firstLine="0"/>
        <w:jc w:val="center"/>
        <w:rPr>
          <w:rFonts w:ascii="黑体" w:eastAsia="黑体" w:hAnsi="黑体"/>
          <w:spacing w:val="20"/>
          <w:sz w:val="72"/>
        </w:rPr>
      </w:pPr>
      <w:r w:rsidRPr="006705B2">
        <w:rPr>
          <w:rFonts w:ascii="黑体" w:eastAsia="黑体" w:hAnsi="黑体"/>
          <w:spacing w:val="20"/>
          <w:sz w:val="72"/>
        </w:rPr>
        <w:t>毕业设计(论文)</w:t>
      </w:r>
    </w:p>
    <w:p w:rsidR="008E410A" w:rsidRPr="006705B2" w:rsidRDefault="008E410A" w:rsidP="005443B7">
      <w:pPr>
        <w:ind w:firstLineChars="0" w:firstLine="0"/>
        <w:rPr>
          <w:rFonts w:ascii="黑体" w:eastAsia="黑体" w:hAnsi="黑体"/>
          <w:b/>
          <w:bCs/>
          <w:sz w:val="28"/>
        </w:rPr>
      </w:pPr>
    </w:p>
    <w:p w:rsidR="008E410A" w:rsidRPr="006705B2" w:rsidRDefault="008E410A" w:rsidP="008E410A">
      <w:pPr>
        <w:ind w:firstLineChars="0" w:firstLine="0"/>
        <w:jc w:val="center"/>
        <w:rPr>
          <w:rFonts w:ascii="黑体" w:eastAsia="黑体" w:hAnsi="黑体"/>
          <w:sz w:val="44"/>
        </w:rPr>
      </w:pPr>
      <w:r w:rsidRPr="006705B2">
        <w:rPr>
          <w:rFonts w:ascii="黑体" w:eastAsia="黑体" w:hAnsi="黑体"/>
          <w:sz w:val="44"/>
        </w:rPr>
        <w:t>OA-办公自动化系统的设计与实现</w:t>
      </w:r>
    </w:p>
    <w:p w:rsidR="008E410A" w:rsidRPr="006705B2" w:rsidRDefault="008E410A" w:rsidP="008E410A">
      <w:pPr>
        <w:ind w:firstLine="562"/>
        <w:rPr>
          <w:rFonts w:ascii="黑体" w:eastAsia="黑体" w:hAnsi="黑体"/>
          <w:b/>
          <w:bCs/>
          <w:sz w:val="28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8E410A" w:rsidRPr="006705B2" w:rsidTr="00293B3A">
        <w:trPr>
          <w:trHeight w:val="616"/>
          <w:jc w:val="center"/>
        </w:trPr>
        <w:tc>
          <w:tcPr>
            <w:tcW w:w="2448" w:type="dxa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继续教育学院</w:t>
            </w:r>
          </w:p>
        </w:tc>
      </w:tr>
      <w:tr w:rsidR="008E410A" w:rsidRPr="006705B2" w:rsidTr="00293B3A">
        <w:trPr>
          <w:trHeight w:val="616"/>
          <w:jc w:val="center"/>
        </w:trPr>
        <w:tc>
          <w:tcPr>
            <w:tcW w:w="2448" w:type="dxa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计算机科学与技术</w:t>
            </w:r>
          </w:p>
        </w:tc>
      </w:tr>
      <w:tr w:rsidR="008E410A" w:rsidRPr="006705B2" w:rsidTr="00293B3A">
        <w:trPr>
          <w:trHeight w:val="601"/>
          <w:jc w:val="center"/>
        </w:trPr>
        <w:tc>
          <w:tcPr>
            <w:tcW w:w="2448" w:type="dxa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张亚涛</w:t>
            </w:r>
          </w:p>
        </w:tc>
      </w:tr>
      <w:tr w:rsidR="008E410A" w:rsidRPr="006705B2" w:rsidTr="00293B3A">
        <w:trPr>
          <w:trHeight w:val="631"/>
          <w:jc w:val="center"/>
        </w:trPr>
        <w:tc>
          <w:tcPr>
            <w:tcW w:w="2448" w:type="dxa"/>
            <w:tcBorders>
              <w:bottom w:val="nil"/>
            </w:tcBorders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410A" w:rsidRPr="006705B2" w:rsidRDefault="008E410A" w:rsidP="008254CA">
            <w:pPr>
              <w:spacing w:line="600" w:lineRule="exact"/>
              <w:ind w:firstLineChars="0" w:firstLine="0"/>
              <w:jc w:val="left"/>
              <w:rPr>
                <w:rFonts w:ascii="黑体" w:eastAsia="黑体" w:hAnsi="黑体"/>
                <w:spacing w:val="30"/>
                <w:kern w:val="10"/>
                <w:sz w:val="30"/>
              </w:rPr>
            </w:pPr>
            <w:r w:rsidRPr="006705B2">
              <w:rPr>
                <w:rFonts w:ascii="黑体" w:eastAsia="黑体" w:hAnsi="黑体"/>
                <w:spacing w:val="30"/>
                <w:kern w:val="10"/>
                <w:sz w:val="30"/>
              </w:rPr>
              <w:t>王  丽</w:t>
            </w:r>
          </w:p>
        </w:tc>
      </w:tr>
    </w:tbl>
    <w:p w:rsidR="008E410A" w:rsidRPr="006705B2" w:rsidRDefault="008E410A" w:rsidP="005443B7">
      <w:pPr>
        <w:spacing w:line="600" w:lineRule="exact"/>
        <w:ind w:firstLineChars="0" w:firstLine="0"/>
        <w:rPr>
          <w:rFonts w:ascii="黑体" w:eastAsia="黑体" w:hAnsi="黑体"/>
          <w:b/>
          <w:bCs/>
          <w:spacing w:val="22"/>
          <w:kern w:val="10"/>
          <w:sz w:val="28"/>
        </w:rPr>
      </w:pPr>
    </w:p>
    <w:p w:rsidR="008E410A" w:rsidRPr="006705B2" w:rsidRDefault="008E410A" w:rsidP="008E410A">
      <w:pPr>
        <w:spacing w:line="600" w:lineRule="exact"/>
        <w:ind w:firstLineChars="0" w:firstLine="0"/>
        <w:jc w:val="center"/>
        <w:rPr>
          <w:rFonts w:ascii="黑体" w:eastAsia="黑体" w:hAnsi="黑体"/>
          <w:spacing w:val="22"/>
          <w:kern w:val="10"/>
          <w:sz w:val="30"/>
        </w:rPr>
      </w:pPr>
      <w:r w:rsidRPr="006705B2">
        <w:rPr>
          <w:rFonts w:ascii="黑体" w:eastAsia="黑体" w:hAnsi="黑体"/>
          <w:spacing w:val="22"/>
          <w:kern w:val="10"/>
          <w:sz w:val="30"/>
        </w:rPr>
        <w:t>2013年6月</w:t>
      </w:r>
    </w:p>
    <w:p w:rsidR="008E410A" w:rsidRPr="006705B2" w:rsidRDefault="008E410A" w:rsidP="006B17D9">
      <w:pPr>
        <w:pStyle w:val="af4"/>
        <w:spacing w:line="360" w:lineRule="auto"/>
        <w:jc w:val="center"/>
        <w:rPr>
          <w:rFonts w:ascii="黑体" w:hAnsi="黑体"/>
        </w:rPr>
      </w:pPr>
      <w:r w:rsidRPr="006705B2">
        <w:rPr>
          <w:rFonts w:ascii="黑体" w:hAnsi="黑体"/>
        </w:rPr>
        <w:br w:type="page"/>
      </w:r>
    </w:p>
    <w:p w:rsidR="00293B3A" w:rsidRPr="006705B2" w:rsidRDefault="005C508B" w:rsidP="005443B7">
      <w:pPr>
        <w:ind w:firstLineChars="0" w:firstLine="0"/>
        <w:jc w:val="center"/>
        <w:rPr>
          <w:rFonts w:ascii="黑体" w:eastAsia="黑体" w:hAnsi="黑体"/>
        </w:rPr>
        <w:sectPr w:rsidR="00293B3A" w:rsidRPr="006705B2" w:rsidSect="005A5EA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Fmt w:val="upperRoman"/>
            <w:numRestart w:val="eachPage"/>
          </w:footnotePr>
          <w:pgSz w:w="11906" w:h="16838"/>
          <w:pgMar w:top="1701" w:right="1134" w:bottom="1418" w:left="1701" w:header="851" w:footer="992" w:gutter="0"/>
          <w:pgNumType w:fmt="upperRoman" w:start="1"/>
          <w:cols w:space="425"/>
          <w:docGrid w:type="lines" w:linePitch="312"/>
        </w:sectPr>
      </w:pPr>
      <w:r w:rsidRPr="006705B2">
        <w:rPr>
          <w:rFonts w:ascii="黑体" w:eastAsia="黑体" w:hAnsi="黑体"/>
        </w:rPr>
        <w:lastRenderedPageBreak/>
        <w:t>论文封面书脊</w:t>
      </w:r>
    </w:p>
    <w:p w:rsidR="00293B3A" w:rsidRPr="006705B2" w:rsidRDefault="00293B3A" w:rsidP="0082522C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6705B2">
        <w:rPr>
          <w:rFonts w:ascii="黑体" w:eastAsia="黑体" w:hAnsi="黑体"/>
          <w:b/>
          <w:sz w:val="32"/>
          <w:szCs w:val="32"/>
        </w:rPr>
        <w:lastRenderedPageBreak/>
        <w:t>本人声明</w:t>
      </w:r>
    </w:p>
    <w:p w:rsidR="00293B3A" w:rsidRPr="006705B2" w:rsidRDefault="00293B3A" w:rsidP="005443B7">
      <w:pPr>
        <w:ind w:firstLine="560"/>
        <w:rPr>
          <w:rFonts w:ascii="黑体" w:eastAsia="黑体" w:hAnsi="黑体"/>
          <w:sz w:val="28"/>
          <w:szCs w:val="28"/>
        </w:rPr>
      </w:pPr>
      <w:r w:rsidRPr="006705B2">
        <w:rPr>
          <w:rFonts w:ascii="黑体" w:eastAsia="黑体" w:hAnsi="黑体"/>
          <w:sz w:val="28"/>
          <w:szCs w:val="28"/>
        </w:rPr>
        <w:t>我声明，本论文及其研究工作是由本人在导师指导下独立完成的，在完成论文时所使用的一切资料均已在参考文献中列出。</w:t>
      </w:r>
    </w:p>
    <w:p w:rsidR="00293B3A" w:rsidRPr="006705B2" w:rsidRDefault="00293B3A" w:rsidP="00293B3A">
      <w:pPr>
        <w:ind w:right="1920" w:firstLine="480"/>
        <w:jc w:val="righ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作者：张亚涛</w:t>
      </w:r>
    </w:p>
    <w:p w:rsidR="00293B3A" w:rsidRPr="006705B2" w:rsidRDefault="00293B3A" w:rsidP="00293B3A">
      <w:pPr>
        <w:ind w:right="960" w:firstLine="480"/>
        <w:jc w:val="center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 xml:space="preserve">                              签字：</w:t>
      </w:r>
    </w:p>
    <w:p w:rsidR="00293B3A" w:rsidRPr="006705B2" w:rsidRDefault="00293B3A" w:rsidP="00293B3A">
      <w:pPr>
        <w:ind w:right="960" w:firstLine="480"/>
        <w:jc w:val="center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 xml:space="preserve">                                          </w:t>
      </w:r>
      <w:r w:rsidR="00D65868" w:rsidRPr="006705B2">
        <w:rPr>
          <w:rFonts w:ascii="黑体" w:eastAsia="黑体" w:hAnsi="黑体"/>
        </w:rPr>
        <w:t xml:space="preserve">  </w:t>
      </w:r>
      <w:r w:rsidRPr="006705B2">
        <w:rPr>
          <w:rFonts w:ascii="黑体" w:eastAsia="黑体" w:hAnsi="黑体"/>
        </w:rPr>
        <w:t xml:space="preserve">时间：    </w:t>
      </w:r>
      <w:r w:rsidR="00D65868" w:rsidRPr="006705B2">
        <w:rPr>
          <w:rFonts w:ascii="黑体" w:eastAsia="黑体" w:hAnsi="黑体"/>
        </w:rPr>
        <w:t xml:space="preserve"> </w:t>
      </w:r>
      <w:r w:rsidRPr="006705B2">
        <w:rPr>
          <w:rFonts w:ascii="黑体" w:eastAsia="黑体" w:hAnsi="黑体"/>
        </w:rPr>
        <w:t xml:space="preserve">年   </w:t>
      </w:r>
      <w:r w:rsidR="00D65868" w:rsidRPr="006705B2">
        <w:rPr>
          <w:rFonts w:ascii="黑体" w:eastAsia="黑体" w:hAnsi="黑体"/>
        </w:rPr>
        <w:t xml:space="preserve"> </w:t>
      </w:r>
      <w:r w:rsidRPr="006705B2">
        <w:rPr>
          <w:rFonts w:ascii="黑体" w:eastAsia="黑体" w:hAnsi="黑体"/>
        </w:rPr>
        <w:t xml:space="preserve"> 月 </w:t>
      </w:r>
    </w:p>
    <w:p w:rsidR="00293B3A" w:rsidRPr="006705B2" w:rsidRDefault="00293B3A" w:rsidP="00293B3A">
      <w:pPr>
        <w:ind w:right="960" w:firstLine="480"/>
        <w:jc w:val="center"/>
        <w:rPr>
          <w:rFonts w:ascii="黑体" w:eastAsia="黑体" w:hAnsi="黑体"/>
        </w:rPr>
        <w:sectPr w:rsidR="00293B3A" w:rsidRPr="006705B2" w:rsidSect="005A5EA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numFmt w:val="upperRoman"/>
            <w:numRestart w:val="eachPage"/>
          </w:footnotePr>
          <w:pgSz w:w="11906" w:h="16838"/>
          <w:pgMar w:top="1701" w:right="1134" w:bottom="1418" w:left="1701" w:header="851" w:footer="992" w:gutter="0"/>
          <w:pgNumType w:fmt="upperRoman" w:start="1"/>
          <w:cols w:space="425"/>
          <w:docGrid w:type="lines" w:linePitch="312"/>
        </w:sectPr>
      </w:pPr>
      <w:r w:rsidRPr="006705B2">
        <w:rPr>
          <w:rFonts w:ascii="黑体" w:eastAsia="黑体" w:hAnsi="黑体"/>
        </w:rPr>
        <w:t xml:space="preserve">                                        </w:t>
      </w:r>
    </w:p>
    <w:p w:rsidR="00A00583" w:rsidRPr="006705B2" w:rsidRDefault="007E41D3" w:rsidP="00236B1C">
      <w:pPr>
        <w:ind w:firstLine="600"/>
        <w:jc w:val="center"/>
        <w:rPr>
          <w:rFonts w:ascii="黑体" w:eastAsia="黑体" w:hAnsi="黑体"/>
          <w:sz w:val="30"/>
          <w:szCs w:val="30"/>
        </w:rPr>
      </w:pPr>
      <w:r w:rsidRPr="006705B2">
        <w:rPr>
          <w:rFonts w:ascii="黑体" w:eastAsia="黑体" w:hAnsi="黑体"/>
          <w:sz w:val="30"/>
          <w:szCs w:val="30"/>
        </w:rPr>
        <w:lastRenderedPageBreak/>
        <w:t>OA-办公自动化系统的设计与实现</w:t>
      </w:r>
    </w:p>
    <w:p w:rsidR="007E41D3" w:rsidRPr="006705B2" w:rsidRDefault="007E41D3" w:rsidP="00236B1C">
      <w:pPr>
        <w:ind w:firstLine="480"/>
        <w:jc w:val="righ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学    生：张亚涛</w:t>
      </w:r>
    </w:p>
    <w:p w:rsidR="007E41D3" w:rsidRPr="006705B2" w:rsidRDefault="007E41D3" w:rsidP="00236B1C">
      <w:pPr>
        <w:ind w:firstLine="480"/>
        <w:jc w:val="right"/>
        <w:rPr>
          <w:rFonts w:ascii="黑体" w:eastAsia="黑体" w:hAnsi="黑体"/>
          <w:b/>
        </w:rPr>
      </w:pPr>
      <w:r w:rsidRPr="006705B2">
        <w:rPr>
          <w:rFonts w:ascii="黑体" w:eastAsia="黑体" w:hAnsi="黑体"/>
        </w:rPr>
        <w:t>指导老师：王  丽</w:t>
      </w:r>
    </w:p>
    <w:p w:rsidR="00432F5D" w:rsidRPr="006705B2" w:rsidRDefault="00A00583" w:rsidP="00236B1C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6705B2">
        <w:rPr>
          <w:rFonts w:ascii="黑体" w:eastAsia="黑体" w:hAnsi="黑体"/>
          <w:b/>
          <w:sz w:val="32"/>
          <w:szCs w:val="32"/>
        </w:rPr>
        <w:t>摘</w:t>
      </w:r>
      <w:r w:rsidR="00432F5D" w:rsidRPr="006705B2">
        <w:rPr>
          <w:rFonts w:ascii="黑体" w:eastAsia="黑体" w:hAnsi="黑体"/>
          <w:b/>
          <w:sz w:val="32"/>
          <w:szCs w:val="32"/>
        </w:rPr>
        <w:t xml:space="preserve">  要</w:t>
      </w:r>
    </w:p>
    <w:p w:rsidR="00432F5D" w:rsidRPr="006705B2" w:rsidRDefault="00432F5D" w:rsidP="00B542F2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办公自动化，英文Office Automation，简称</w:t>
      </w:r>
    </w:p>
    <w:p w:rsidR="00432F5D" w:rsidRPr="006705B2" w:rsidRDefault="00432F5D" w:rsidP="00833770">
      <w:pPr>
        <w:pStyle w:val="afff2"/>
        <w:spacing w:line="360" w:lineRule="auto"/>
        <w:ind w:firstLineChars="0" w:firstLine="0"/>
        <w:rPr>
          <w:rFonts w:ascii="黑体" w:eastAsia="黑体" w:hAnsi="黑体"/>
          <w:sz w:val="24"/>
          <w:szCs w:val="24"/>
        </w:rPr>
      </w:pPr>
    </w:p>
    <w:p w:rsidR="00F11FCF" w:rsidRPr="006705B2" w:rsidRDefault="00432F5D" w:rsidP="00236B1C">
      <w:pPr>
        <w:ind w:firstLineChars="0" w:firstLine="0"/>
        <w:rPr>
          <w:rFonts w:ascii="黑体" w:eastAsia="黑体" w:hAnsi="黑体"/>
          <w:color w:val="000000"/>
        </w:rPr>
        <w:sectPr w:rsidR="00F11FCF" w:rsidRPr="006705B2" w:rsidSect="00182262">
          <w:headerReference w:type="default" r:id="rId22"/>
          <w:footnotePr>
            <w:numFmt w:val="upperRoman"/>
            <w:numRestart w:val="eachPage"/>
          </w:footnotePr>
          <w:pgSz w:w="11906" w:h="16838"/>
          <w:pgMar w:top="1701" w:right="1134" w:bottom="1418" w:left="1701" w:header="851" w:footer="992" w:gutter="0"/>
          <w:pgNumType w:fmt="upperRoman" w:start="1"/>
          <w:cols w:space="425"/>
          <w:docGrid w:type="lines" w:linePitch="312"/>
        </w:sectPr>
      </w:pPr>
      <w:r w:rsidRPr="006705B2">
        <w:rPr>
          <w:rFonts w:ascii="黑体" w:eastAsia="黑体" w:hAnsi="黑体"/>
          <w:b/>
          <w:sz w:val="28"/>
          <w:szCs w:val="28"/>
        </w:rPr>
        <w:t>关键词：</w:t>
      </w:r>
      <w:r w:rsidRPr="006705B2">
        <w:rPr>
          <w:rFonts w:ascii="黑体" w:eastAsia="黑体" w:hAnsi="黑体"/>
          <w:color w:val="000000"/>
        </w:rPr>
        <w:t>办公自动化</w:t>
      </w:r>
      <w:bookmarkStart w:id="16" w:name="_Toc327640881"/>
      <w:bookmarkStart w:id="17" w:name="_Toc263846702"/>
      <w:r w:rsidR="007A708C" w:rsidRPr="006705B2">
        <w:rPr>
          <w:rFonts w:ascii="黑体" w:eastAsia="黑体" w:hAnsi="黑体"/>
          <w:color w:val="000000"/>
        </w:rPr>
        <w:t>，</w:t>
      </w:r>
      <w:r w:rsidRPr="006705B2">
        <w:rPr>
          <w:rFonts w:ascii="黑体" w:eastAsia="黑体" w:hAnsi="黑体"/>
          <w:color w:val="000000"/>
        </w:rPr>
        <w:t>工作流</w:t>
      </w:r>
      <w:r w:rsidR="007A708C" w:rsidRPr="006705B2">
        <w:rPr>
          <w:rFonts w:ascii="黑体" w:eastAsia="黑体" w:hAnsi="黑体"/>
          <w:color w:val="000000"/>
        </w:rPr>
        <w:t>，</w:t>
      </w:r>
      <w:r w:rsidRPr="006705B2">
        <w:rPr>
          <w:rFonts w:ascii="黑体" w:eastAsia="黑体" w:hAnsi="黑体"/>
        </w:rPr>
        <w:t xml:space="preserve"> </w:t>
      </w:r>
      <w:r w:rsidRPr="006705B2">
        <w:rPr>
          <w:rFonts w:ascii="黑体" w:eastAsia="黑体" w:hAnsi="黑体"/>
          <w:color w:val="000000"/>
        </w:rPr>
        <w:t>管理</w:t>
      </w:r>
      <w:r w:rsidR="007A708C" w:rsidRPr="006705B2">
        <w:rPr>
          <w:rFonts w:ascii="黑体" w:eastAsia="黑体" w:hAnsi="黑体"/>
          <w:color w:val="000000"/>
        </w:rPr>
        <w:t>，</w:t>
      </w:r>
      <w:r w:rsidRPr="006705B2">
        <w:rPr>
          <w:rFonts w:ascii="黑体" w:eastAsia="黑体" w:hAnsi="黑体"/>
          <w:color w:val="000000"/>
        </w:rPr>
        <w:t>信息化</w:t>
      </w:r>
    </w:p>
    <w:p w:rsidR="007E41D3" w:rsidRDefault="007E41D3" w:rsidP="00236B1C">
      <w:pPr>
        <w:ind w:firstLine="600"/>
        <w:jc w:val="center"/>
        <w:rPr>
          <w:rFonts w:ascii="黑体" w:eastAsia="黑体" w:hAnsi="黑体"/>
          <w:sz w:val="30"/>
          <w:szCs w:val="30"/>
        </w:rPr>
      </w:pPr>
      <w:bookmarkStart w:id="18" w:name="_Toc327644291"/>
      <w:r w:rsidRPr="006705B2">
        <w:rPr>
          <w:rFonts w:ascii="黑体" w:eastAsia="黑体" w:hAnsi="黑体"/>
          <w:sz w:val="30"/>
          <w:szCs w:val="30"/>
        </w:rPr>
        <w:lastRenderedPageBreak/>
        <w:t>OA-Design and Realization of office automation system</w:t>
      </w:r>
    </w:p>
    <w:p w:rsidR="00CD06C4" w:rsidRPr="006705B2" w:rsidRDefault="00CD06C4" w:rsidP="00CD06C4">
      <w:pPr>
        <w:tabs>
          <w:tab w:val="left" w:pos="2790"/>
          <w:tab w:val="right" w:pos="9071"/>
        </w:tabs>
        <w:ind w:firstLine="480"/>
        <w:jc w:val="righ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 xml:space="preserve">Author：ZHANG Ya-tao </w:t>
      </w:r>
    </w:p>
    <w:p w:rsidR="00CD06C4" w:rsidRPr="006705B2" w:rsidRDefault="00CD06C4" w:rsidP="00CD06C4">
      <w:pPr>
        <w:ind w:firstLine="480"/>
        <w:jc w:val="righ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Tutor：WANG LI</w:t>
      </w:r>
    </w:p>
    <w:p w:rsidR="00CD06C4" w:rsidRPr="00CD06C4" w:rsidRDefault="00CD06C4" w:rsidP="00236B1C">
      <w:pPr>
        <w:ind w:firstLine="600"/>
        <w:jc w:val="center"/>
        <w:rPr>
          <w:rFonts w:ascii="黑体" w:eastAsia="黑体" w:hAnsi="黑体"/>
          <w:sz w:val="30"/>
          <w:szCs w:val="30"/>
        </w:rPr>
      </w:pPr>
    </w:p>
    <w:p w:rsidR="00432F5D" w:rsidRPr="006705B2" w:rsidRDefault="00432F5D" w:rsidP="00236B1C">
      <w:pPr>
        <w:ind w:firstLine="600"/>
        <w:jc w:val="center"/>
        <w:rPr>
          <w:rFonts w:ascii="黑体" w:eastAsia="黑体" w:hAnsi="黑体"/>
          <w:sz w:val="30"/>
          <w:szCs w:val="30"/>
        </w:rPr>
      </w:pPr>
      <w:r w:rsidRPr="006705B2">
        <w:rPr>
          <w:rFonts w:ascii="黑体" w:eastAsia="黑体" w:hAnsi="黑体"/>
          <w:sz w:val="30"/>
          <w:szCs w:val="30"/>
        </w:rPr>
        <w:t>ABSTRACT</w:t>
      </w:r>
      <w:bookmarkEnd w:id="18"/>
    </w:p>
    <w:p w:rsidR="007C3E0B" w:rsidRPr="006705B2" w:rsidRDefault="00DC5CDF" w:rsidP="00CD06C4">
      <w:pPr>
        <w:tabs>
          <w:tab w:val="left" w:pos="2790"/>
          <w:tab w:val="right" w:pos="9071"/>
        </w:tabs>
        <w:ind w:firstLine="480"/>
        <w:jc w:val="lef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ab/>
      </w:r>
      <w:r w:rsidRPr="006705B2">
        <w:rPr>
          <w:rFonts w:ascii="黑体" w:eastAsia="黑体" w:hAnsi="黑体"/>
        </w:rPr>
        <w:tab/>
      </w:r>
    </w:p>
    <w:p w:rsidR="00432F5D" w:rsidRPr="006705B2" w:rsidRDefault="00432F5D" w:rsidP="00B542F2">
      <w:pPr>
        <w:widowControl/>
        <w:ind w:firstLine="480"/>
        <w:rPr>
          <w:rFonts w:ascii="黑体" w:eastAsia="黑体" w:hAnsi="黑体"/>
          <w:color w:val="000000"/>
        </w:rPr>
      </w:pPr>
      <w:r w:rsidRPr="006705B2">
        <w:rPr>
          <w:rFonts w:ascii="黑体" w:eastAsia="黑体" w:hAnsi="黑体"/>
          <w:color w:val="000000"/>
        </w:rPr>
        <w:t>Office automation,</w:t>
      </w:r>
      <w:r w:rsidR="00B30EFA" w:rsidRPr="006705B2">
        <w:rPr>
          <w:rFonts w:ascii="黑体" w:eastAsia="黑体" w:hAnsi="黑体"/>
          <w:color w:val="000000"/>
        </w:rPr>
        <w:t xml:space="preserve"> </w:t>
      </w:r>
      <w:r w:rsidRPr="006705B2">
        <w:rPr>
          <w:rFonts w:ascii="黑体" w:eastAsia="黑体" w:hAnsi="黑体"/>
          <w:color w:val="000000"/>
        </w:rPr>
        <w:t xml:space="preserve">English Office </w:t>
      </w:r>
    </w:p>
    <w:p w:rsidR="00432F5D" w:rsidRPr="006705B2" w:rsidRDefault="00432F5D" w:rsidP="00236B1C">
      <w:pPr>
        <w:pStyle w:val="21"/>
        <w:ind w:firstLine="480"/>
        <w:rPr>
          <w:rFonts w:ascii="黑体" w:eastAsia="黑体" w:hAnsi="黑体"/>
        </w:rPr>
      </w:pPr>
    </w:p>
    <w:p w:rsidR="004426A8" w:rsidRPr="006705B2" w:rsidRDefault="008A3428" w:rsidP="00B10858">
      <w:pPr>
        <w:pStyle w:val="21"/>
        <w:ind w:firstLineChars="0" w:firstLine="0"/>
        <w:rPr>
          <w:rFonts w:ascii="黑体" w:eastAsia="黑体" w:hAnsi="黑体"/>
        </w:rPr>
        <w:sectPr w:rsidR="004426A8" w:rsidRPr="006705B2" w:rsidSect="004A345F">
          <w:footnotePr>
            <w:numFmt w:val="upperRoman"/>
            <w:numRestart w:val="eachPage"/>
          </w:footnotePr>
          <w:pgSz w:w="11906" w:h="16838" w:code="9"/>
          <w:pgMar w:top="1701" w:right="1134" w:bottom="1418" w:left="1701" w:header="851" w:footer="992" w:gutter="0"/>
          <w:pgNumType w:fmt="upperRoman"/>
          <w:cols w:space="425"/>
          <w:docGrid w:type="lines" w:linePitch="312"/>
        </w:sectPr>
      </w:pPr>
      <w:r w:rsidRPr="006705B2">
        <w:rPr>
          <w:rFonts w:ascii="黑体" w:eastAsia="黑体" w:hAnsi="黑体"/>
          <w:b/>
          <w:sz w:val="28"/>
          <w:szCs w:val="28"/>
        </w:rPr>
        <w:t xml:space="preserve">KEY WORDS  </w:t>
      </w:r>
      <w:r w:rsidR="00432F5D" w:rsidRPr="006705B2">
        <w:rPr>
          <w:rFonts w:ascii="黑体" w:eastAsia="黑体" w:hAnsi="黑体"/>
        </w:rPr>
        <w:t>Office automation,</w:t>
      </w:r>
      <w:r w:rsidR="00D53725" w:rsidRPr="006705B2">
        <w:rPr>
          <w:rFonts w:ascii="黑体" w:eastAsia="黑体" w:hAnsi="黑体"/>
        </w:rPr>
        <w:t xml:space="preserve"> </w:t>
      </w:r>
      <w:r w:rsidR="00432F5D" w:rsidRPr="006705B2">
        <w:rPr>
          <w:rFonts w:ascii="黑体" w:eastAsia="黑体" w:hAnsi="黑体"/>
        </w:rPr>
        <w:t>Workflow,</w:t>
      </w:r>
      <w:r w:rsidR="00D53725" w:rsidRPr="006705B2">
        <w:rPr>
          <w:rFonts w:ascii="黑体" w:eastAsia="黑体" w:hAnsi="黑体"/>
        </w:rPr>
        <w:t xml:space="preserve"> </w:t>
      </w:r>
      <w:r w:rsidR="00432F5D" w:rsidRPr="006705B2">
        <w:rPr>
          <w:rFonts w:ascii="黑体" w:eastAsia="黑体" w:hAnsi="黑体"/>
        </w:rPr>
        <w:t>Management, Information</w:t>
      </w:r>
    </w:p>
    <w:p w:rsidR="00432F5D" w:rsidRPr="006705B2" w:rsidRDefault="00432F5D" w:rsidP="00363597">
      <w:pPr>
        <w:pStyle w:val="TOC"/>
        <w:spacing w:before="156" w:after="156" w:line="360" w:lineRule="auto"/>
        <w:ind w:firstLine="720"/>
        <w:jc w:val="center"/>
        <w:rPr>
          <w:rFonts w:ascii="黑体" w:hAnsi="黑体"/>
          <w:b w:val="0"/>
          <w:color w:val="auto"/>
          <w:sz w:val="36"/>
          <w:szCs w:val="36"/>
        </w:rPr>
      </w:pPr>
      <w:r w:rsidRPr="006705B2">
        <w:rPr>
          <w:rFonts w:ascii="黑体" w:hAnsi="黑体"/>
          <w:b w:val="0"/>
          <w:color w:val="auto"/>
          <w:sz w:val="36"/>
          <w:szCs w:val="36"/>
          <w:lang w:val="zh-CN"/>
        </w:rPr>
        <w:lastRenderedPageBreak/>
        <w:t>目</w:t>
      </w:r>
      <w:r w:rsidR="0041306B" w:rsidRPr="006705B2">
        <w:rPr>
          <w:rFonts w:ascii="黑体" w:hAnsi="黑体"/>
          <w:b w:val="0"/>
          <w:color w:val="auto"/>
          <w:sz w:val="36"/>
          <w:szCs w:val="36"/>
          <w:lang w:val="zh-CN"/>
        </w:rPr>
        <w:t xml:space="preserve">  </w:t>
      </w:r>
      <w:r w:rsidRPr="006705B2">
        <w:rPr>
          <w:rFonts w:ascii="黑体" w:hAnsi="黑体"/>
          <w:b w:val="0"/>
          <w:color w:val="auto"/>
          <w:sz w:val="36"/>
          <w:szCs w:val="36"/>
          <w:lang w:val="zh-CN"/>
        </w:rPr>
        <w:t>录</w:t>
      </w:r>
    </w:p>
    <w:p w:rsidR="00051486" w:rsidRPr="006705B2" w:rsidRDefault="008C4E59" w:rsidP="00051486">
      <w:pPr>
        <w:pStyle w:val="11"/>
        <w:ind w:firstLine="480"/>
        <w:rPr>
          <w:rFonts w:ascii="黑体" w:hAnsi="黑体"/>
          <w:b w:val="0"/>
          <w:sz w:val="21"/>
          <w:szCs w:val="22"/>
        </w:rPr>
      </w:pPr>
      <w:r w:rsidRPr="006705B2">
        <w:rPr>
          <w:rFonts w:ascii="黑体" w:hAnsi="黑体"/>
          <w:b w:val="0"/>
        </w:rPr>
        <w:fldChar w:fldCharType="begin"/>
      </w:r>
      <w:r w:rsidR="00432F5D" w:rsidRPr="006705B2">
        <w:rPr>
          <w:rFonts w:ascii="黑体" w:hAnsi="黑体"/>
          <w:b w:val="0"/>
        </w:rPr>
        <w:instrText xml:space="preserve"> TOC \o "1-3" \h \z \u </w:instrText>
      </w:r>
      <w:r w:rsidRPr="006705B2">
        <w:rPr>
          <w:rFonts w:ascii="黑体" w:hAnsi="黑体"/>
          <w:b w:val="0"/>
        </w:rPr>
        <w:fldChar w:fldCharType="separate"/>
      </w:r>
      <w:hyperlink w:anchor="_Toc408098425" w:history="1">
        <w:r w:rsidR="004F6DB8">
          <w:rPr>
            <w:rStyle w:val="afff"/>
            <w:rFonts w:ascii="黑体" w:hAnsi="黑体"/>
          </w:rPr>
          <w:t>1</w:t>
        </w:r>
        <w:r w:rsidR="00051486" w:rsidRPr="006705B2">
          <w:rPr>
            <w:rStyle w:val="afff"/>
            <w:rFonts w:ascii="黑体" w:hAnsi="黑体"/>
          </w:rPr>
          <w:t>绪 论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_Toc408098425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1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26" w:history="1">
        <w:r w:rsidR="00051486" w:rsidRPr="006705B2">
          <w:rPr>
            <w:rStyle w:val="afff"/>
            <w:rFonts w:ascii="黑体" w:eastAsia="黑体" w:hAnsi="黑体"/>
            <w:b/>
          </w:rPr>
          <w:t>1.1 办公自动化系统研究背景及意义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_Toc408098426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1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27" w:history="1">
        <w:r w:rsidR="00051486" w:rsidRPr="006705B2">
          <w:rPr>
            <w:rStyle w:val="afff"/>
            <w:rFonts w:ascii="黑体" w:eastAsia="黑体" w:hAnsi="黑体"/>
            <w:b/>
          </w:rPr>
          <w:t>1.2 本文研究目标及意义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_Toc408098427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1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28" w:history="1">
        <w:r w:rsidR="00051486" w:rsidRPr="006705B2">
          <w:rPr>
            <w:rStyle w:val="afff"/>
            <w:rFonts w:ascii="黑体" w:hAnsi="黑体"/>
          </w:rPr>
          <w:t>2 系统需求分析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_Toc408098428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2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29" w:history="1">
        <w:r w:rsidR="00051486" w:rsidRPr="006705B2">
          <w:rPr>
            <w:rStyle w:val="afff"/>
            <w:rFonts w:ascii="黑体" w:eastAsia="黑体" w:hAnsi="黑体"/>
            <w:b/>
          </w:rPr>
          <w:t>2.1系统实现目标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_Toc408098429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2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30" w:history="1">
        <w:r w:rsidR="00051486" w:rsidRPr="006705B2">
          <w:rPr>
            <w:rStyle w:val="afff"/>
            <w:rFonts w:ascii="黑体" w:eastAsia="黑体" w:hAnsi="黑体"/>
            <w:b/>
          </w:rPr>
          <w:t>2.2 系统功能需求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_Toc408098430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2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31" w:history="1">
        <w:r w:rsidR="00051486" w:rsidRPr="006705B2">
          <w:rPr>
            <w:rStyle w:val="afff"/>
            <w:rFonts w:ascii="黑体" w:hAnsi="黑体"/>
          </w:rPr>
          <w:t>3 总体设计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_Toc408098431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4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32" w:history="1">
        <w:r w:rsidR="00051486" w:rsidRPr="006705B2">
          <w:rPr>
            <w:rStyle w:val="afff"/>
            <w:rFonts w:ascii="黑体" w:eastAsia="黑体" w:hAnsi="黑体"/>
            <w:b/>
          </w:rPr>
          <w:t>3.1功能总体设计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_Toc408098432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4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33" w:history="1">
        <w:r w:rsidR="00051486" w:rsidRPr="006705B2">
          <w:rPr>
            <w:rStyle w:val="afff"/>
            <w:rFonts w:ascii="黑体" w:eastAsia="黑体" w:hAnsi="黑体"/>
            <w:b/>
          </w:rPr>
          <w:t>3.2功能模块描述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_Toc408098433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4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31"/>
        <w:tabs>
          <w:tab w:val="right" w:leader="dot" w:pos="9061"/>
        </w:tabs>
        <w:ind w:left="960" w:firstLine="420"/>
        <w:rPr>
          <w:rFonts w:ascii="黑体" w:eastAsia="黑体" w:hAnsi="黑体"/>
          <w:noProof/>
          <w:szCs w:val="22"/>
        </w:rPr>
      </w:pPr>
      <w:hyperlink w:anchor="_Toc408098434" w:history="1">
        <w:r w:rsidR="00051486" w:rsidRPr="006705B2">
          <w:rPr>
            <w:rStyle w:val="afff"/>
            <w:rFonts w:ascii="黑体" w:eastAsia="黑体" w:hAnsi="黑体"/>
            <w:noProof/>
          </w:rPr>
          <w:t>3.2.1 个人办公模块</w:t>
        </w:r>
        <w:r w:rsidR="00051486" w:rsidRPr="006705B2">
          <w:rPr>
            <w:rFonts w:ascii="黑体" w:eastAsia="黑体" w:hAnsi="黑体"/>
            <w:noProof/>
            <w:webHidden/>
          </w:rPr>
          <w:tab/>
        </w:r>
        <w:r w:rsidR="00051486" w:rsidRPr="006705B2">
          <w:rPr>
            <w:rFonts w:ascii="黑体" w:eastAsia="黑体" w:hAnsi="黑体"/>
            <w:noProof/>
            <w:webHidden/>
          </w:rPr>
          <w:fldChar w:fldCharType="begin"/>
        </w:r>
        <w:r w:rsidR="00051486" w:rsidRPr="006705B2">
          <w:rPr>
            <w:rFonts w:ascii="黑体" w:eastAsia="黑体" w:hAnsi="黑体"/>
            <w:noProof/>
            <w:webHidden/>
          </w:rPr>
          <w:instrText xml:space="preserve"> PAGEREF _Toc408098434 \h </w:instrText>
        </w:r>
        <w:r w:rsidR="00051486" w:rsidRPr="006705B2">
          <w:rPr>
            <w:rFonts w:ascii="黑体" w:eastAsia="黑体" w:hAnsi="黑体"/>
            <w:noProof/>
            <w:webHidden/>
          </w:rPr>
        </w:r>
        <w:r w:rsidR="00051486" w:rsidRPr="006705B2">
          <w:rPr>
            <w:rFonts w:ascii="黑体" w:eastAsia="黑体" w:hAnsi="黑体"/>
            <w:noProof/>
            <w:webHidden/>
          </w:rPr>
          <w:fldChar w:fldCharType="separate"/>
        </w:r>
        <w:r w:rsidR="00051486" w:rsidRPr="006705B2">
          <w:rPr>
            <w:rFonts w:ascii="黑体" w:eastAsia="黑体" w:hAnsi="黑体"/>
            <w:noProof/>
            <w:webHidden/>
          </w:rPr>
          <w:t>4</w:t>
        </w:r>
        <w:r w:rsidR="00051486" w:rsidRPr="006705B2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51486" w:rsidRPr="006705B2" w:rsidRDefault="006F13E5" w:rsidP="00051486">
      <w:pPr>
        <w:pStyle w:val="31"/>
        <w:tabs>
          <w:tab w:val="right" w:leader="dot" w:pos="9061"/>
        </w:tabs>
        <w:ind w:left="960" w:firstLine="420"/>
        <w:rPr>
          <w:rFonts w:ascii="黑体" w:eastAsia="黑体" w:hAnsi="黑体"/>
          <w:noProof/>
          <w:szCs w:val="22"/>
        </w:rPr>
      </w:pPr>
      <w:hyperlink w:anchor="_Toc408098435" w:history="1">
        <w:r w:rsidR="00051486" w:rsidRPr="006705B2">
          <w:rPr>
            <w:rStyle w:val="afff"/>
            <w:rFonts w:ascii="黑体" w:eastAsia="黑体" w:hAnsi="黑体"/>
            <w:noProof/>
          </w:rPr>
          <w:t>3.2.2 信息中心模块</w:t>
        </w:r>
        <w:r w:rsidR="00051486" w:rsidRPr="006705B2">
          <w:rPr>
            <w:rFonts w:ascii="黑体" w:eastAsia="黑体" w:hAnsi="黑体"/>
            <w:noProof/>
            <w:webHidden/>
          </w:rPr>
          <w:tab/>
        </w:r>
        <w:r w:rsidR="00051486" w:rsidRPr="006705B2">
          <w:rPr>
            <w:rFonts w:ascii="黑体" w:eastAsia="黑体" w:hAnsi="黑体"/>
            <w:noProof/>
            <w:webHidden/>
          </w:rPr>
          <w:fldChar w:fldCharType="begin"/>
        </w:r>
        <w:r w:rsidR="00051486" w:rsidRPr="006705B2">
          <w:rPr>
            <w:rFonts w:ascii="黑体" w:eastAsia="黑体" w:hAnsi="黑体"/>
            <w:noProof/>
            <w:webHidden/>
          </w:rPr>
          <w:instrText xml:space="preserve"> PAGEREF _Toc408098435 \h </w:instrText>
        </w:r>
        <w:r w:rsidR="00051486" w:rsidRPr="006705B2">
          <w:rPr>
            <w:rFonts w:ascii="黑体" w:eastAsia="黑体" w:hAnsi="黑体"/>
            <w:noProof/>
            <w:webHidden/>
          </w:rPr>
        </w:r>
        <w:r w:rsidR="00051486" w:rsidRPr="006705B2">
          <w:rPr>
            <w:rFonts w:ascii="黑体" w:eastAsia="黑体" w:hAnsi="黑体"/>
            <w:noProof/>
            <w:webHidden/>
          </w:rPr>
          <w:fldChar w:fldCharType="separate"/>
        </w:r>
        <w:r w:rsidR="00051486" w:rsidRPr="006705B2">
          <w:rPr>
            <w:rFonts w:ascii="黑体" w:eastAsia="黑体" w:hAnsi="黑体"/>
            <w:noProof/>
            <w:webHidden/>
          </w:rPr>
          <w:t>4</w:t>
        </w:r>
        <w:r w:rsidR="00051486" w:rsidRPr="006705B2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36" w:history="1">
        <w:r w:rsidR="00051486" w:rsidRPr="006705B2">
          <w:rPr>
            <w:rStyle w:val="afff"/>
            <w:rFonts w:ascii="黑体" w:eastAsia="黑体" w:hAnsi="黑体"/>
            <w:b/>
          </w:rPr>
          <w:t>3.3 数据库总体设计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_Toc408098436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5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31"/>
        <w:tabs>
          <w:tab w:val="right" w:leader="dot" w:pos="9061"/>
        </w:tabs>
        <w:ind w:left="960" w:firstLine="420"/>
        <w:rPr>
          <w:rFonts w:ascii="黑体" w:eastAsia="黑体" w:hAnsi="黑体"/>
          <w:noProof/>
          <w:szCs w:val="22"/>
        </w:rPr>
      </w:pPr>
      <w:hyperlink w:anchor="_Toc408098437" w:history="1">
        <w:r w:rsidR="00051486" w:rsidRPr="006705B2">
          <w:rPr>
            <w:rStyle w:val="afff"/>
            <w:rFonts w:ascii="黑体" w:eastAsia="黑体" w:hAnsi="黑体"/>
            <w:noProof/>
          </w:rPr>
          <w:t>3.3.1  数据库需求分析</w:t>
        </w:r>
        <w:r w:rsidR="00051486" w:rsidRPr="006705B2">
          <w:rPr>
            <w:rFonts w:ascii="黑体" w:eastAsia="黑体" w:hAnsi="黑体"/>
            <w:noProof/>
            <w:webHidden/>
          </w:rPr>
          <w:tab/>
        </w:r>
        <w:r w:rsidR="00051486" w:rsidRPr="006705B2">
          <w:rPr>
            <w:rFonts w:ascii="黑体" w:eastAsia="黑体" w:hAnsi="黑体"/>
            <w:noProof/>
            <w:webHidden/>
          </w:rPr>
          <w:fldChar w:fldCharType="begin"/>
        </w:r>
        <w:r w:rsidR="00051486" w:rsidRPr="006705B2">
          <w:rPr>
            <w:rFonts w:ascii="黑体" w:eastAsia="黑体" w:hAnsi="黑体"/>
            <w:noProof/>
            <w:webHidden/>
          </w:rPr>
          <w:instrText xml:space="preserve"> PAGEREF _Toc408098437 \h </w:instrText>
        </w:r>
        <w:r w:rsidR="00051486" w:rsidRPr="006705B2">
          <w:rPr>
            <w:rFonts w:ascii="黑体" w:eastAsia="黑体" w:hAnsi="黑体"/>
            <w:noProof/>
            <w:webHidden/>
          </w:rPr>
        </w:r>
        <w:r w:rsidR="00051486" w:rsidRPr="006705B2">
          <w:rPr>
            <w:rFonts w:ascii="黑体" w:eastAsia="黑体" w:hAnsi="黑体"/>
            <w:noProof/>
            <w:webHidden/>
          </w:rPr>
          <w:fldChar w:fldCharType="separate"/>
        </w:r>
        <w:r w:rsidR="00051486" w:rsidRPr="006705B2">
          <w:rPr>
            <w:rFonts w:ascii="黑体" w:eastAsia="黑体" w:hAnsi="黑体"/>
            <w:noProof/>
            <w:webHidden/>
          </w:rPr>
          <w:t>5</w:t>
        </w:r>
        <w:r w:rsidR="00051486" w:rsidRPr="006705B2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51486" w:rsidRPr="006705B2" w:rsidRDefault="006F13E5" w:rsidP="00051486">
      <w:pPr>
        <w:pStyle w:val="31"/>
        <w:tabs>
          <w:tab w:val="right" w:leader="dot" w:pos="9061"/>
        </w:tabs>
        <w:ind w:left="960" w:firstLine="420"/>
        <w:rPr>
          <w:rFonts w:ascii="黑体" w:eastAsia="黑体" w:hAnsi="黑体"/>
          <w:noProof/>
          <w:szCs w:val="22"/>
        </w:rPr>
      </w:pPr>
      <w:hyperlink w:anchor="_Toc408098438" w:history="1">
        <w:r w:rsidR="00051486" w:rsidRPr="006705B2">
          <w:rPr>
            <w:rStyle w:val="afff"/>
            <w:rFonts w:ascii="黑体" w:eastAsia="黑体" w:hAnsi="黑体"/>
            <w:noProof/>
          </w:rPr>
          <w:t>3.3.2  数据库概念结构设计</w:t>
        </w:r>
        <w:r w:rsidR="00051486" w:rsidRPr="006705B2">
          <w:rPr>
            <w:rFonts w:ascii="黑体" w:eastAsia="黑体" w:hAnsi="黑体"/>
            <w:noProof/>
            <w:webHidden/>
          </w:rPr>
          <w:tab/>
        </w:r>
        <w:r w:rsidR="00051486" w:rsidRPr="006705B2">
          <w:rPr>
            <w:rFonts w:ascii="黑体" w:eastAsia="黑体" w:hAnsi="黑体"/>
            <w:noProof/>
            <w:webHidden/>
          </w:rPr>
          <w:fldChar w:fldCharType="begin"/>
        </w:r>
        <w:r w:rsidR="00051486" w:rsidRPr="006705B2">
          <w:rPr>
            <w:rFonts w:ascii="黑体" w:eastAsia="黑体" w:hAnsi="黑体"/>
            <w:noProof/>
            <w:webHidden/>
          </w:rPr>
          <w:instrText xml:space="preserve"> PAGEREF _Toc408098438 \h </w:instrText>
        </w:r>
        <w:r w:rsidR="00051486" w:rsidRPr="006705B2">
          <w:rPr>
            <w:rFonts w:ascii="黑体" w:eastAsia="黑体" w:hAnsi="黑体"/>
            <w:noProof/>
            <w:webHidden/>
          </w:rPr>
        </w:r>
        <w:r w:rsidR="00051486" w:rsidRPr="006705B2">
          <w:rPr>
            <w:rFonts w:ascii="黑体" w:eastAsia="黑体" w:hAnsi="黑体"/>
            <w:noProof/>
            <w:webHidden/>
          </w:rPr>
          <w:fldChar w:fldCharType="separate"/>
        </w:r>
        <w:r w:rsidR="00051486" w:rsidRPr="006705B2">
          <w:rPr>
            <w:rFonts w:ascii="黑体" w:eastAsia="黑体" w:hAnsi="黑体"/>
            <w:noProof/>
            <w:webHidden/>
          </w:rPr>
          <w:t>5</w:t>
        </w:r>
        <w:r w:rsidR="00051486" w:rsidRPr="006705B2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39" w:history="1">
        <w:r w:rsidR="00051486" w:rsidRPr="006705B2">
          <w:rPr>
            <w:rStyle w:val="afff"/>
            <w:rFonts w:ascii="黑体" w:hAnsi="黑体"/>
          </w:rPr>
          <w:t>4 详细设计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_Toc408098439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5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40" w:history="1">
        <w:r w:rsidR="00051486" w:rsidRPr="006705B2">
          <w:rPr>
            <w:rStyle w:val="afff"/>
            <w:rFonts w:ascii="黑体" w:eastAsia="黑体" w:hAnsi="黑体"/>
            <w:b/>
          </w:rPr>
          <w:t>4.1 系统开发环境及工具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_Toc408098440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5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41" w:history="1">
        <w:r w:rsidR="00051486" w:rsidRPr="006705B2">
          <w:rPr>
            <w:rStyle w:val="afff"/>
            <w:rFonts w:ascii="黑体" w:hAnsi="黑体"/>
          </w:rPr>
          <w:t>5 系统的实现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_Toc408098441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6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23"/>
        <w:ind w:firstLine="480"/>
        <w:rPr>
          <w:rFonts w:ascii="黑体" w:eastAsia="黑体" w:hAnsi="黑体"/>
          <w:sz w:val="21"/>
          <w:szCs w:val="22"/>
        </w:rPr>
      </w:pPr>
      <w:hyperlink w:anchor="_Toc408098442" w:history="1">
        <w:r w:rsidR="00051486" w:rsidRPr="006705B2">
          <w:rPr>
            <w:rStyle w:val="afff"/>
            <w:rFonts w:ascii="黑体" w:eastAsia="黑体" w:hAnsi="黑体"/>
            <w:b/>
          </w:rPr>
          <w:t>5.1 硬件环境</w:t>
        </w:r>
        <w:r w:rsidR="00051486" w:rsidRPr="006705B2">
          <w:rPr>
            <w:rFonts w:ascii="黑体" w:eastAsia="黑体" w:hAnsi="黑体"/>
            <w:webHidden/>
          </w:rPr>
          <w:tab/>
        </w:r>
        <w:r w:rsidR="00051486" w:rsidRPr="006705B2">
          <w:rPr>
            <w:rFonts w:ascii="黑体" w:eastAsia="黑体" w:hAnsi="黑体"/>
            <w:webHidden/>
          </w:rPr>
          <w:fldChar w:fldCharType="begin"/>
        </w:r>
        <w:r w:rsidR="00051486" w:rsidRPr="006705B2">
          <w:rPr>
            <w:rFonts w:ascii="黑体" w:eastAsia="黑体" w:hAnsi="黑体"/>
            <w:webHidden/>
          </w:rPr>
          <w:instrText xml:space="preserve"> PAGEREF _Toc408098442 \h </w:instrText>
        </w:r>
        <w:r w:rsidR="00051486" w:rsidRPr="006705B2">
          <w:rPr>
            <w:rFonts w:ascii="黑体" w:eastAsia="黑体" w:hAnsi="黑体"/>
            <w:webHidden/>
          </w:rPr>
        </w:r>
        <w:r w:rsidR="00051486" w:rsidRPr="006705B2">
          <w:rPr>
            <w:rFonts w:ascii="黑体" w:eastAsia="黑体" w:hAnsi="黑体"/>
            <w:webHidden/>
          </w:rPr>
          <w:fldChar w:fldCharType="separate"/>
        </w:r>
        <w:r w:rsidR="00051486" w:rsidRPr="006705B2">
          <w:rPr>
            <w:rFonts w:ascii="黑体" w:eastAsia="黑体" w:hAnsi="黑体"/>
            <w:webHidden/>
          </w:rPr>
          <w:t>6</w:t>
        </w:r>
        <w:r w:rsidR="00051486" w:rsidRPr="006705B2">
          <w:rPr>
            <w:rFonts w:ascii="黑体" w:eastAsia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43" w:history="1">
        <w:r w:rsidR="00051486" w:rsidRPr="006705B2">
          <w:rPr>
            <w:rStyle w:val="afff"/>
            <w:rFonts w:ascii="黑体" w:hAnsi="黑体"/>
          </w:rPr>
          <w:t>结 论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_Toc408098443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7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44" w:history="1">
        <w:r w:rsidR="00051486" w:rsidRPr="006705B2">
          <w:rPr>
            <w:rStyle w:val="afff"/>
            <w:rFonts w:ascii="黑体" w:hAnsi="黑体"/>
          </w:rPr>
          <w:t>致 谢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_Toc408098444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7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051486" w:rsidRPr="006705B2" w:rsidRDefault="006F13E5" w:rsidP="00051486">
      <w:pPr>
        <w:pStyle w:val="11"/>
        <w:ind w:firstLine="482"/>
        <w:rPr>
          <w:rFonts w:ascii="黑体" w:hAnsi="黑体"/>
          <w:b w:val="0"/>
          <w:sz w:val="21"/>
          <w:szCs w:val="22"/>
        </w:rPr>
      </w:pPr>
      <w:hyperlink w:anchor="_Toc408098445" w:history="1">
        <w:r w:rsidR="00051486" w:rsidRPr="006705B2">
          <w:rPr>
            <w:rStyle w:val="afff"/>
            <w:rFonts w:ascii="黑体" w:hAnsi="黑体"/>
          </w:rPr>
          <w:t>参考文献</w:t>
        </w:r>
        <w:r w:rsidR="00051486" w:rsidRPr="006705B2">
          <w:rPr>
            <w:rFonts w:ascii="黑体" w:hAnsi="黑体"/>
            <w:webHidden/>
          </w:rPr>
          <w:tab/>
        </w:r>
        <w:r w:rsidR="00051486" w:rsidRPr="006705B2">
          <w:rPr>
            <w:rFonts w:ascii="黑体" w:hAnsi="黑体"/>
            <w:webHidden/>
          </w:rPr>
          <w:fldChar w:fldCharType="begin"/>
        </w:r>
        <w:r w:rsidR="00051486" w:rsidRPr="006705B2">
          <w:rPr>
            <w:rFonts w:ascii="黑体" w:hAnsi="黑体"/>
            <w:webHidden/>
          </w:rPr>
          <w:instrText xml:space="preserve"> PAGEREF _Toc408098445 \h </w:instrText>
        </w:r>
        <w:r w:rsidR="00051486" w:rsidRPr="006705B2">
          <w:rPr>
            <w:rFonts w:ascii="黑体" w:hAnsi="黑体"/>
            <w:webHidden/>
          </w:rPr>
        </w:r>
        <w:r w:rsidR="00051486" w:rsidRPr="006705B2">
          <w:rPr>
            <w:rFonts w:ascii="黑体" w:hAnsi="黑体"/>
            <w:webHidden/>
          </w:rPr>
          <w:fldChar w:fldCharType="separate"/>
        </w:r>
        <w:r w:rsidR="00051486" w:rsidRPr="006705B2">
          <w:rPr>
            <w:rFonts w:ascii="黑体" w:hAnsi="黑体"/>
            <w:webHidden/>
          </w:rPr>
          <w:t>8</w:t>
        </w:r>
        <w:r w:rsidR="00051486" w:rsidRPr="006705B2">
          <w:rPr>
            <w:rFonts w:ascii="黑体" w:hAnsi="黑体"/>
            <w:webHidden/>
          </w:rPr>
          <w:fldChar w:fldCharType="end"/>
        </w:r>
      </w:hyperlink>
    </w:p>
    <w:p w:rsidR="00432F5D" w:rsidRPr="006705B2" w:rsidRDefault="008C4E59" w:rsidP="00051486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  <w:bCs/>
          <w:lang w:val="zh-CN"/>
        </w:rPr>
        <w:fldChar w:fldCharType="end"/>
      </w:r>
    </w:p>
    <w:p w:rsidR="002F7589" w:rsidRPr="006705B2" w:rsidRDefault="002F7589" w:rsidP="00C65F2C">
      <w:pPr>
        <w:ind w:firstLine="640"/>
        <w:jc w:val="center"/>
        <w:outlineLvl w:val="0"/>
        <w:rPr>
          <w:rFonts w:ascii="黑体" w:eastAsia="黑体" w:hAnsi="黑体"/>
          <w:sz w:val="32"/>
          <w:szCs w:val="32"/>
        </w:rPr>
        <w:sectPr w:rsidR="002F7589" w:rsidRPr="006705B2" w:rsidSect="004A345F">
          <w:footnotePr>
            <w:numFmt w:val="upperRoman"/>
            <w:numRestart w:val="eachPage"/>
          </w:footnotePr>
          <w:pgSz w:w="11906" w:h="16838"/>
          <w:pgMar w:top="1701" w:right="1134" w:bottom="1418" w:left="1701" w:header="851" w:footer="992" w:gutter="0"/>
          <w:pgNumType w:fmt="upperRoman"/>
          <w:cols w:space="425"/>
          <w:docGrid w:type="lines" w:linePitch="312"/>
        </w:sectPr>
      </w:pP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bookmarkStart w:id="19" w:name="_Toc327644292"/>
      <w:bookmarkStart w:id="20" w:name="_Toc408098425"/>
      <w:r w:rsidRPr="006705B2">
        <w:rPr>
          <w:rFonts w:ascii="黑体" w:hAnsi="黑体"/>
        </w:rPr>
        <w:lastRenderedPageBreak/>
        <w:t xml:space="preserve">1 </w:t>
      </w:r>
      <w:bookmarkEnd w:id="16"/>
      <w:bookmarkEnd w:id="19"/>
      <w:r w:rsidRPr="006705B2">
        <w:rPr>
          <w:rFonts w:ascii="黑体" w:hAnsi="黑体"/>
        </w:rPr>
        <w:t xml:space="preserve"> 绪 论</w:t>
      </w:r>
      <w:bookmarkEnd w:id="20"/>
    </w:p>
    <w:p w:rsidR="00432F5D" w:rsidRPr="006705B2" w:rsidRDefault="004F6DB8" w:rsidP="00224E92">
      <w:pPr>
        <w:pStyle w:val="afffd"/>
        <w:spacing w:before="156" w:after="156"/>
        <w:rPr>
          <w:rFonts w:ascii="黑体" w:hAnsi="黑体"/>
          <w:b/>
        </w:rPr>
      </w:pPr>
      <w:bookmarkStart w:id="21" w:name="_Toc327644293"/>
      <w:bookmarkStart w:id="22" w:name="_Toc408098426"/>
      <w:bookmarkEnd w:id="17"/>
      <w:r>
        <w:rPr>
          <w:rFonts w:ascii="黑体" w:hAnsi="黑体"/>
          <w:b/>
        </w:rPr>
        <w:t xml:space="preserve">1.1 </w:t>
      </w:r>
      <w:r w:rsidR="00432F5D" w:rsidRPr="006705B2">
        <w:rPr>
          <w:rFonts w:ascii="黑体" w:hAnsi="黑体"/>
          <w:b/>
        </w:rPr>
        <w:t>办公自动化系统研究背景及意义</w:t>
      </w:r>
      <w:bookmarkEnd w:id="21"/>
      <w:bookmarkEnd w:id="22"/>
    </w:p>
    <w:p w:rsidR="00BD3B22" w:rsidRPr="006705B2" w:rsidRDefault="00432F5D" w:rsidP="00B542F2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  <w:kern w:val="0"/>
        </w:rPr>
        <w:t>办公自动</w:t>
      </w:r>
    </w:p>
    <w:p w:rsidR="00BD3B22" w:rsidRPr="006705B2" w:rsidRDefault="00432F5D" w:rsidP="00305A4B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发展方向</w:t>
      </w:r>
    </w:p>
    <w:p w:rsidR="00515BFC" w:rsidRPr="006705B2" w:rsidRDefault="00515BFC" w:rsidP="00305A4B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1</w:t>
      </w:r>
      <w:r w:rsidR="005A5EA2" w:rsidRPr="006705B2">
        <w:rPr>
          <w:rFonts w:ascii="黑体" w:eastAsia="黑体" w:hAnsi="黑体"/>
        </w:rPr>
        <w:t>、平台化</w:t>
      </w:r>
    </w:p>
    <w:p w:rsidR="00515BFC" w:rsidRPr="006705B2" w:rsidRDefault="00515BFC" w:rsidP="00305A4B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网络时代的平台。</w:t>
      </w:r>
    </w:p>
    <w:p w:rsidR="00E56A88" w:rsidRPr="006705B2" w:rsidRDefault="00515BFC" w:rsidP="00E56A88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2</w:t>
      </w:r>
      <w:r w:rsidR="005A5EA2" w:rsidRPr="006705B2">
        <w:rPr>
          <w:rFonts w:ascii="黑体" w:eastAsia="黑体" w:hAnsi="黑体"/>
        </w:rPr>
        <w:t>、网络化</w:t>
      </w:r>
    </w:p>
    <w:p w:rsidR="00B542F2" w:rsidRPr="006705B2" w:rsidRDefault="00515BFC" w:rsidP="00E56A88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随着网络使用的全面普及</w:t>
      </w:r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23" w:name="_Toc327644294"/>
      <w:bookmarkStart w:id="24" w:name="_Toc408098427"/>
      <w:r w:rsidRPr="006705B2">
        <w:rPr>
          <w:rFonts w:ascii="黑体" w:hAnsi="黑体"/>
          <w:b/>
        </w:rPr>
        <w:t>1.2 本文研究目标及意义</w:t>
      </w:r>
      <w:bookmarkEnd w:id="23"/>
      <w:bookmarkEnd w:id="24"/>
    </w:p>
    <w:p w:rsidR="00B542F2" w:rsidRPr="006705B2" w:rsidRDefault="00574295" w:rsidP="00B542F2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随着时代的进步</w:t>
      </w:r>
    </w:p>
    <w:p w:rsidR="00574295" w:rsidRPr="006705B2" w:rsidRDefault="00574295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其特点有：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651D1" w:rsidRPr="006705B2" w:rsidTr="006651D1">
        <w:tc>
          <w:tcPr>
            <w:tcW w:w="9287" w:type="dxa"/>
          </w:tcPr>
          <w:p w:rsidR="006651D1" w:rsidRPr="006705B2" w:rsidRDefault="006651D1" w:rsidP="006651D1">
            <w:pPr>
              <w:pStyle w:val="afffa"/>
              <w:ind w:left="1320" w:firstLineChars="0" w:firstLine="0"/>
              <w:rPr>
                <w:rFonts w:ascii="黑体" w:eastAsia="黑体" w:hAnsi="黑体"/>
              </w:rPr>
            </w:pPr>
            <w:r w:rsidRPr="006705B2">
              <w:rPr>
                <w:rFonts w:ascii="黑体" w:eastAsia="黑体" w:hAnsi="黑体"/>
              </w:rPr>
              <w:t>数据全部存储于计算机系统中；</w:t>
            </w:r>
          </w:p>
        </w:tc>
      </w:tr>
      <w:tr w:rsidR="006651D1" w:rsidRPr="006705B2" w:rsidTr="006651D1">
        <w:tc>
          <w:tcPr>
            <w:tcW w:w="9287" w:type="dxa"/>
          </w:tcPr>
          <w:p w:rsidR="006651D1" w:rsidRPr="006705B2" w:rsidRDefault="006651D1" w:rsidP="006651D1">
            <w:pPr>
              <w:pStyle w:val="afffa"/>
              <w:ind w:left="1320" w:firstLineChars="0" w:firstLine="0"/>
              <w:rPr>
                <w:rFonts w:ascii="黑体" w:eastAsia="黑体" w:hAnsi="黑体"/>
              </w:rPr>
            </w:pPr>
            <w:r w:rsidRPr="006705B2">
              <w:rPr>
                <w:rFonts w:ascii="黑体" w:eastAsia="黑体" w:hAnsi="黑体"/>
              </w:rPr>
              <w:t>用户使用简单、操作方便、查询速度快；</w:t>
            </w:r>
          </w:p>
        </w:tc>
      </w:tr>
    </w:tbl>
    <w:p w:rsidR="006651D1" w:rsidRPr="006705B2" w:rsidRDefault="006651D1" w:rsidP="005D61B0">
      <w:pPr>
        <w:ind w:firstLine="480"/>
        <w:rPr>
          <w:rFonts w:ascii="黑体" w:eastAsia="黑体" w:hAnsi="黑体"/>
        </w:rPr>
      </w:pPr>
    </w:p>
    <w:p w:rsidR="002B7D69" w:rsidRPr="006705B2" w:rsidRDefault="002B7D69" w:rsidP="0014761C">
      <w:pPr>
        <w:ind w:firstLineChars="0" w:firstLine="0"/>
        <w:rPr>
          <w:rFonts w:ascii="黑体" w:eastAsia="黑体" w:hAnsi="黑体"/>
        </w:rPr>
        <w:sectPr w:rsidR="002B7D69" w:rsidRPr="006705B2" w:rsidSect="00154D97">
          <w:headerReference w:type="default" r:id="rId23"/>
          <w:pgSz w:w="11906" w:h="16838" w:code="9"/>
          <w:pgMar w:top="1701" w:right="1134" w:bottom="1418" w:left="1701" w:header="851" w:footer="992" w:gutter="0"/>
          <w:pgNumType w:start="1"/>
          <w:cols w:space="425"/>
          <w:docGrid w:type="lines" w:linePitch="312"/>
        </w:sectPr>
      </w:pPr>
    </w:p>
    <w:p w:rsidR="00432F5D" w:rsidRPr="006705B2" w:rsidRDefault="0047435F" w:rsidP="00236B1C">
      <w:pPr>
        <w:pStyle w:val="afffb"/>
        <w:spacing w:before="156" w:after="156"/>
        <w:ind w:firstLine="643"/>
        <w:rPr>
          <w:rFonts w:ascii="黑体" w:hAnsi="黑体"/>
        </w:rPr>
      </w:pPr>
      <w:bookmarkStart w:id="25" w:name="_Toc200620024"/>
      <w:bookmarkStart w:id="26" w:name="_Toc263843342"/>
      <w:bookmarkStart w:id="27" w:name="_Toc263844595"/>
      <w:bookmarkStart w:id="28" w:name="_Toc263845054"/>
      <w:bookmarkStart w:id="29" w:name="_Toc263845216"/>
      <w:bookmarkStart w:id="30" w:name="_Toc263846705"/>
      <w:bookmarkStart w:id="31" w:name="_Toc327640882"/>
      <w:bookmarkStart w:id="32" w:name="_Toc327644295"/>
      <w:bookmarkStart w:id="33" w:name="_Toc408098428"/>
      <w:r w:rsidRPr="006705B2">
        <w:rPr>
          <w:rFonts w:ascii="黑体" w:hAnsi="黑体"/>
          <w:lang w:eastAsia="zh-CN"/>
        </w:rPr>
        <w:lastRenderedPageBreak/>
        <w:t>2</w:t>
      </w:r>
      <w:r w:rsidR="00432F5D" w:rsidRPr="006705B2">
        <w:rPr>
          <w:rFonts w:ascii="黑体" w:hAnsi="黑体"/>
        </w:rPr>
        <w:t>系统需求分析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34" w:name="_Toc327640883"/>
      <w:bookmarkStart w:id="35" w:name="_Toc327644296"/>
      <w:bookmarkStart w:id="36" w:name="_Toc408098429"/>
      <w:r w:rsidRPr="006705B2">
        <w:rPr>
          <w:rFonts w:ascii="黑体" w:hAnsi="黑体"/>
          <w:b/>
        </w:rPr>
        <w:t>2.1</w:t>
      </w:r>
      <w:bookmarkStart w:id="37" w:name="_Toc200620039"/>
      <w:bookmarkStart w:id="38" w:name="_Toc263843352"/>
      <w:bookmarkStart w:id="39" w:name="_Toc263844605"/>
      <w:bookmarkStart w:id="40" w:name="_Toc263845064"/>
      <w:bookmarkStart w:id="41" w:name="_Toc263845226"/>
      <w:bookmarkStart w:id="42" w:name="_Toc263846715"/>
      <w:r w:rsidRPr="006705B2">
        <w:rPr>
          <w:rFonts w:ascii="黑体" w:hAnsi="黑体"/>
          <w:b/>
        </w:rPr>
        <w:t>系统实现目标</w:t>
      </w:r>
      <w:bookmarkEnd w:id="34"/>
      <w:bookmarkEnd w:id="35"/>
      <w:bookmarkEnd w:id="36"/>
    </w:p>
    <w:bookmarkEnd w:id="37"/>
    <w:bookmarkEnd w:id="38"/>
    <w:bookmarkEnd w:id="39"/>
    <w:bookmarkEnd w:id="40"/>
    <w:bookmarkEnd w:id="41"/>
    <w:bookmarkEnd w:id="42"/>
    <w:p w:rsidR="00432F5D" w:rsidRPr="006705B2" w:rsidRDefault="00432F5D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开发一个</w:t>
      </w:r>
      <w:bookmarkStart w:id="43" w:name="_Toc327640884"/>
      <w:bookmarkStart w:id="44" w:name="_Toc327644297"/>
      <w:bookmarkStart w:id="45" w:name="_Toc263843354"/>
      <w:bookmarkStart w:id="46" w:name="_Toc263844607"/>
      <w:bookmarkStart w:id="47" w:name="_Toc263845066"/>
      <w:bookmarkStart w:id="48" w:name="_Toc263845228"/>
      <w:bookmarkStart w:id="49" w:name="_Toc263846717"/>
      <w:bookmarkStart w:id="50" w:name="_Toc200620055"/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51" w:name="_Toc408098430"/>
      <w:r w:rsidRPr="006705B2">
        <w:rPr>
          <w:rFonts w:ascii="黑体" w:hAnsi="黑体"/>
          <w:b/>
        </w:rPr>
        <w:t>2.2 系统功能需求</w:t>
      </w:r>
      <w:bookmarkEnd w:id="43"/>
      <w:bookmarkEnd w:id="44"/>
      <w:bookmarkEnd w:id="51"/>
    </w:p>
    <w:p w:rsidR="00432F5D" w:rsidRPr="006705B2" w:rsidRDefault="00432F5D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根据需求分析，该系统所实现业务流程如图2.1所示。</w:t>
      </w:r>
    </w:p>
    <w:bookmarkStart w:id="52" w:name="_Toc327640885"/>
    <w:bookmarkStart w:id="53" w:name="_Toc327641415"/>
    <w:bookmarkEnd w:id="52"/>
    <w:bookmarkEnd w:id="53"/>
    <w:p w:rsidR="00F85928" w:rsidRPr="006705B2" w:rsidRDefault="00EA1879" w:rsidP="00F85928">
      <w:pPr>
        <w:keepNext/>
        <w:ind w:firstLine="480"/>
        <w:jc w:val="lef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object w:dxaOrig="12415" w:dyaOrig="13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384.65pt" o:ole="">
            <v:imagedata r:id="rId24" o:title=""/>
          </v:shape>
          <o:OLEObject Type="Embed" ProgID="Visio.Drawing.11" ShapeID="_x0000_i1025" DrawAspect="Content" ObjectID="_1530362945" r:id="rId25"/>
        </w:object>
      </w:r>
    </w:p>
    <w:p w:rsidR="00432F5D" w:rsidRPr="006705B2" w:rsidRDefault="00F85928" w:rsidP="00F85928">
      <w:pPr>
        <w:pStyle w:val="affff"/>
        <w:ind w:firstLine="400"/>
        <w:jc w:val="left"/>
        <w:rPr>
          <w:rFonts w:ascii="黑体" w:hAnsi="黑体"/>
        </w:rPr>
      </w:pPr>
      <w:r w:rsidRPr="006705B2">
        <w:rPr>
          <w:rFonts w:ascii="黑体" w:hAnsi="黑体" w:hint="eastAsia"/>
        </w:rPr>
        <w:t xml:space="preserve">图 </w:t>
      </w:r>
      <w:r w:rsidRPr="006705B2">
        <w:rPr>
          <w:rFonts w:ascii="黑体" w:hAnsi="黑体"/>
        </w:rPr>
        <w:fldChar w:fldCharType="begin"/>
      </w:r>
      <w:r w:rsidRPr="006705B2">
        <w:rPr>
          <w:rFonts w:ascii="黑体" w:hAnsi="黑体"/>
        </w:rPr>
        <w:instrText xml:space="preserve"> </w:instrText>
      </w:r>
      <w:r w:rsidRPr="006705B2">
        <w:rPr>
          <w:rFonts w:ascii="黑体" w:hAnsi="黑体" w:hint="eastAsia"/>
        </w:rPr>
        <w:instrText>SEQ 图 \* ARABIC</w:instrText>
      </w:r>
      <w:r w:rsidRPr="006705B2">
        <w:rPr>
          <w:rFonts w:ascii="黑体" w:hAnsi="黑体"/>
        </w:rPr>
        <w:instrText xml:space="preserve"> </w:instrText>
      </w:r>
      <w:r w:rsidRPr="006705B2">
        <w:rPr>
          <w:rFonts w:ascii="黑体" w:hAnsi="黑体"/>
        </w:rPr>
        <w:fldChar w:fldCharType="separate"/>
      </w:r>
      <w:r w:rsidR="00571C24">
        <w:rPr>
          <w:rFonts w:ascii="黑体" w:hAnsi="黑体"/>
          <w:noProof/>
        </w:rPr>
        <w:t>1</w:t>
      </w:r>
      <w:r w:rsidRPr="006705B2">
        <w:rPr>
          <w:rFonts w:ascii="黑体" w:hAnsi="黑体"/>
        </w:rPr>
        <w:fldChar w:fldCharType="end"/>
      </w:r>
      <w:r w:rsidRPr="006705B2">
        <w:rPr>
          <w:rFonts w:ascii="黑体" w:hAnsi="黑体" w:hint="eastAsia"/>
        </w:rPr>
        <w:t xml:space="preserve"> 美丽新世界</w:t>
      </w:r>
    </w:p>
    <w:p w:rsidR="00432F5D" w:rsidRPr="006705B2" w:rsidRDefault="00432F5D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各个功能模块大体功能如下</w:t>
      </w:r>
      <w:r w:rsidR="005D61B0" w:rsidRPr="006705B2">
        <w:rPr>
          <w:rFonts w:ascii="黑体" w:eastAsia="黑体" w:hAnsi="黑体"/>
        </w:rPr>
        <w:t>：</w:t>
      </w:r>
    </w:p>
    <w:p w:rsidR="00432F5D" w:rsidRPr="006705B2" w:rsidRDefault="00515938" w:rsidP="00833770">
      <w:pPr>
        <w:ind w:firstLine="480"/>
        <w:jc w:val="lef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1、</w:t>
      </w:r>
      <w:r w:rsidR="00432F5D" w:rsidRPr="006705B2">
        <w:rPr>
          <w:rFonts w:ascii="黑体" w:eastAsia="黑体" w:hAnsi="黑体"/>
        </w:rPr>
        <w:t>个人办公</w:t>
      </w:r>
    </w:p>
    <w:p w:rsidR="00432F5D" w:rsidRPr="006705B2" w:rsidRDefault="00432F5D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该模块包括</w:t>
      </w:r>
    </w:p>
    <w:p w:rsidR="00432F5D" w:rsidRPr="006705B2" w:rsidRDefault="00515938" w:rsidP="00833770">
      <w:pPr>
        <w:ind w:firstLine="480"/>
        <w:jc w:val="lef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2、</w:t>
      </w:r>
      <w:r w:rsidR="00432F5D" w:rsidRPr="006705B2">
        <w:rPr>
          <w:rFonts w:ascii="黑体" w:eastAsia="黑体" w:hAnsi="黑体"/>
        </w:rPr>
        <w:t>信息中心</w:t>
      </w:r>
    </w:p>
    <w:p w:rsidR="00432F5D" w:rsidRPr="006705B2" w:rsidRDefault="00432F5D" w:rsidP="005D61B0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lastRenderedPageBreak/>
        <w:t>该模块包括</w:t>
      </w:r>
    </w:p>
    <w:p w:rsidR="0079067A" w:rsidRPr="006705B2" w:rsidRDefault="0079067A" w:rsidP="00833770">
      <w:pPr>
        <w:ind w:firstLine="480"/>
        <w:jc w:val="left"/>
        <w:rPr>
          <w:rFonts w:ascii="黑体" w:eastAsia="黑体" w:hAnsi="黑体"/>
        </w:rPr>
        <w:sectPr w:rsidR="0079067A" w:rsidRPr="006705B2" w:rsidSect="009C418C">
          <w:pgSz w:w="11906" w:h="16838" w:code="9"/>
          <w:pgMar w:top="1701" w:right="1134" w:bottom="1418" w:left="1701" w:header="851" w:footer="992" w:gutter="0"/>
          <w:cols w:space="425"/>
          <w:docGrid w:type="lines" w:linePitch="312"/>
        </w:sectPr>
      </w:pP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bookmarkStart w:id="54" w:name="_Toc327640886"/>
      <w:bookmarkStart w:id="55" w:name="_Toc327644298"/>
      <w:bookmarkStart w:id="56" w:name="_Toc408098431"/>
      <w:bookmarkEnd w:id="45"/>
      <w:bookmarkEnd w:id="46"/>
      <w:bookmarkEnd w:id="47"/>
      <w:bookmarkEnd w:id="48"/>
      <w:bookmarkEnd w:id="49"/>
      <w:r w:rsidRPr="006705B2">
        <w:rPr>
          <w:rFonts w:ascii="黑体" w:hAnsi="黑体"/>
        </w:rPr>
        <w:lastRenderedPageBreak/>
        <w:t>总体设计</w:t>
      </w:r>
      <w:bookmarkEnd w:id="54"/>
      <w:bookmarkEnd w:id="55"/>
      <w:bookmarkEnd w:id="56"/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57" w:name="_Toc327339438"/>
      <w:bookmarkStart w:id="58" w:name="_Toc327640887"/>
      <w:bookmarkStart w:id="59" w:name="_Toc327644299"/>
      <w:bookmarkStart w:id="60" w:name="_Toc408098432"/>
      <w:r w:rsidRPr="006705B2">
        <w:rPr>
          <w:rFonts w:ascii="黑体" w:hAnsi="黑体"/>
          <w:b/>
        </w:rPr>
        <w:t>3.1功能总体设计</w:t>
      </w:r>
      <w:bookmarkEnd w:id="57"/>
      <w:bookmarkEnd w:id="58"/>
      <w:bookmarkEnd w:id="59"/>
      <w:bookmarkEnd w:id="60"/>
    </w:p>
    <w:p w:rsidR="00432F5D" w:rsidRPr="006705B2" w:rsidRDefault="00432F5D" w:rsidP="005D61B0">
      <w:pPr>
        <w:ind w:firstLine="480"/>
        <w:rPr>
          <w:rFonts w:ascii="黑体" w:eastAsia="黑体" w:hAnsi="黑体"/>
        </w:rPr>
      </w:pPr>
      <w:bookmarkStart w:id="61" w:name="_Toc327339439"/>
      <w:r w:rsidRPr="006705B2">
        <w:rPr>
          <w:rFonts w:ascii="黑体" w:eastAsia="黑体" w:hAnsi="黑体"/>
        </w:rPr>
        <w:t>根据需求分析，本办公自动化系统总体功能</w:t>
      </w:r>
      <w:bookmarkEnd w:id="61"/>
      <w:r w:rsidRPr="006705B2">
        <w:rPr>
          <w:rFonts w:ascii="黑体" w:eastAsia="黑体" w:hAnsi="黑体"/>
        </w:rPr>
        <w:t>模块如图3.1所示。</w:t>
      </w:r>
    </w:p>
    <w:bookmarkStart w:id="62" w:name="_GoBack"/>
    <w:p w:rsidR="00F85928" w:rsidRPr="006705B2" w:rsidRDefault="00F71307" w:rsidP="00F85928">
      <w:pPr>
        <w:keepNext/>
        <w:ind w:firstLine="480"/>
        <w:jc w:val="left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object w:dxaOrig="13889" w:dyaOrig="6094">
          <v:shape id="_x0000_i1026" type="#_x0000_t75" style="width:420.3pt;height:204.3pt" o:ole="">
            <v:imagedata r:id="rId26" o:title=""/>
          </v:shape>
          <o:OLEObject Type="Embed" ProgID="Visio.Drawing.11" ShapeID="_x0000_i1026" DrawAspect="Content" ObjectID="_1530362946" r:id="rId27"/>
        </w:object>
      </w:r>
      <w:bookmarkEnd w:id="62"/>
    </w:p>
    <w:p w:rsidR="00810AB7" w:rsidRPr="006705B2" w:rsidRDefault="00F85928" w:rsidP="00F85928">
      <w:pPr>
        <w:pStyle w:val="affff"/>
        <w:ind w:firstLine="400"/>
        <w:jc w:val="left"/>
        <w:rPr>
          <w:rFonts w:ascii="黑体" w:hAnsi="黑体"/>
        </w:rPr>
      </w:pPr>
      <w:r w:rsidRPr="006705B2">
        <w:rPr>
          <w:rFonts w:ascii="黑体" w:hAnsi="黑体" w:hint="eastAsia"/>
        </w:rPr>
        <w:t xml:space="preserve">图 </w:t>
      </w:r>
      <w:r w:rsidRPr="006705B2">
        <w:rPr>
          <w:rFonts w:ascii="黑体" w:hAnsi="黑体"/>
        </w:rPr>
        <w:fldChar w:fldCharType="begin"/>
      </w:r>
      <w:r w:rsidRPr="006705B2">
        <w:rPr>
          <w:rFonts w:ascii="黑体" w:hAnsi="黑体"/>
        </w:rPr>
        <w:instrText xml:space="preserve"> </w:instrText>
      </w:r>
      <w:r w:rsidRPr="006705B2">
        <w:rPr>
          <w:rFonts w:ascii="黑体" w:hAnsi="黑体" w:hint="eastAsia"/>
        </w:rPr>
        <w:instrText>SEQ 图 \* ARABIC</w:instrText>
      </w:r>
      <w:r w:rsidRPr="006705B2">
        <w:rPr>
          <w:rFonts w:ascii="黑体" w:hAnsi="黑体"/>
        </w:rPr>
        <w:instrText xml:space="preserve"> </w:instrText>
      </w:r>
      <w:r w:rsidRPr="006705B2">
        <w:rPr>
          <w:rFonts w:ascii="黑体" w:hAnsi="黑体"/>
        </w:rPr>
        <w:fldChar w:fldCharType="separate"/>
      </w:r>
      <w:r w:rsidR="00571C24">
        <w:rPr>
          <w:rFonts w:ascii="黑体" w:hAnsi="黑体"/>
          <w:noProof/>
        </w:rPr>
        <w:t>2</w:t>
      </w:r>
      <w:r w:rsidRPr="006705B2">
        <w:rPr>
          <w:rFonts w:ascii="黑体" w:hAnsi="黑体"/>
        </w:rPr>
        <w:fldChar w:fldCharType="end"/>
      </w:r>
    </w:p>
    <w:p w:rsidR="00432F5D" w:rsidRPr="006705B2" w:rsidRDefault="00432F5D" w:rsidP="00810AB7">
      <w:pPr>
        <w:ind w:firstLine="420"/>
        <w:jc w:val="center"/>
        <w:rPr>
          <w:rFonts w:ascii="黑体" w:eastAsia="黑体" w:hAnsi="黑体"/>
          <w:sz w:val="21"/>
          <w:szCs w:val="21"/>
        </w:rPr>
      </w:pPr>
      <w:r w:rsidRPr="006705B2">
        <w:rPr>
          <w:rFonts w:ascii="黑体" w:eastAsia="黑体" w:hAnsi="黑体"/>
          <w:sz w:val="21"/>
          <w:szCs w:val="21"/>
        </w:rPr>
        <w:t>图3.1 办公自动化系统功能模块图</w:t>
      </w:r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63" w:name="_Toc327640888"/>
      <w:bookmarkStart w:id="64" w:name="_Toc327644300"/>
      <w:bookmarkStart w:id="65" w:name="_Toc408098433"/>
      <w:r w:rsidRPr="006705B2">
        <w:rPr>
          <w:rFonts w:ascii="黑体" w:hAnsi="黑体"/>
          <w:b/>
        </w:rPr>
        <w:t>3.2功能模块描述</w:t>
      </w:r>
      <w:bookmarkEnd w:id="63"/>
      <w:bookmarkEnd w:id="64"/>
      <w:bookmarkEnd w:id="65"/>
    </w:p>
    <w:p w:rsidR="00432F5D" w:rsidRPr="006705B2" w:rsidRDefault="00432F5D" w:rsidP="00305A4B">
      <w:pPr>
        <w:pStyle w:val="3"/>
        <w:spacing w:before="156" w:after="156"/>
        <w:rPr>
          <w:rFonts w:ascii="黑体" w:hAnsi="黑体"/>
        </w:rPr>
      </w:pPr>
      <w:bookmarkStart w:id="66" w:name="_Toc327640889"/>
      <w:bookmarkStart w:id="67" w:name="_Toc327644301"/>
      <w:bookmarkStart w:id="68" w:name="_Toc408098434"/>
      <w:r w:rsidRPr="006705B2">
        <w:rPr>
          <w:rFonts w:ascii="黑体" w:hAnsi="黑体"/>
        </w:rPr>
        <w:t>3.2.1 个人办公模块</w:t>
      </w:r>
      <w:bookmarkEnd w:id="66"/>
      <w:bookmarkEnd w:id="67"/>
      <w:bookmarkEnd w:id="68"/>
    </w:p>
    <w:p w:rsidR="00432F5D" w:rsidRPr="006705B2" w:rsidRDefault="00B542F2" w:rsidP="00236B1C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本模块主要</w:t>
      </w:r>
      <w:r w:rsidR="001D6927" w:rsidRPr="006705B2">
        <w:rPr>
          <w:rFonts w:ascii="黑体" w:eastAsia="黑体" w:hAnsi="黑体"/>
        </w:rPr>
        <w:t>涉及</w:t>
      </w:r>
    </w:p>
    <w:p w:rsidR="00432F5D" w:rsidRPr="006705B2" w:rsidRDefault="00432F5D" w:rsidP="00236B1C">
      <w:pPr>
        <w:ind w:firstLine="422"/>
        <w:jc w:val="center"/>
        <w:rPr>
          <w:rFonts w:ascii="黑体" w:eastAsia="黑体" w:hAnsi="黑体"/>
          <w:b/>
          <w:sz w:val="21"/>
          <w:szCs w:val="21"/>
        </w:rPr>
      </w:pPr>
      <w:r w:rsidRPr="006705B2">
        <w:rPr>
          <w:rFonts w:ascii="黑体" w:eastAsia="黑体" w:hAnsi="黑体"/>
          <w:b/>
          <w:sz w:val="21"/>
          <w:szCs w:val="21"/>
        </w:rPr>
        <w:t>表3.1 个人办公模块说明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6"/>
        <w:gridCol w:w="5606"/>
      </w:tblGrid>
      <w:tr w:rsidR="00432F5D" w:rsidRPr="006705B2" w:rsidTr="00526C6B">
        <w:trPr>
          <w:jc w:val="center"/>
        </w:trPr>
        <w:tc>
          <w:tcPr>
            <w:tcW w:w="2666" w:type="dxa"/>
          </w:tcPr>
          <w:p w:rsidR="00432F5D" w:rsidRPr="006705B2" w:rsidRDefault="00432F5D" w:rsidP="00236B1C">
            <w:pPr>
              <w:ind w:firstLine="422"/>
              <w:jc w:val="right"/>
              <w:rPr>
                <w:rFonts w:ascii="黑体" w:eastAsia="黑体" w:hAnsi="黑体"/>
                <w:b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b/>
                <w:sz w:val="21"/>
                <w:szCs w:val="21"/>
              </w:rPr>
              <w:t>上班签到：</w:t>
            </w:r>
          </w:p>
        </w:tc>
        <w:tc>
          <w:tcPr>
            <w:tcW w:w="5606" w:type="dxa"/>
          </w:tcPr>
          <w:p w:rsidR="00432F5D" w:rsidRPr="006705B2" w:rsidRDefault="00432F5D" w:rsidP="00236B1C">
            <w:pPr>
              <w:ind w:firstLine="420"/>
              <w:rPr>
                <w:rFonts w:ascii="黑体" w:eastAsia="黑体" w:hAnsi="黑体"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sz w:val="21"/>
                <w:szCs w:val="21"/>
              </w:rPr>
              <w:t>上班时间进行签到</w:t>
            </w:r>
          </w:p>
        </w:tc>
      </w:tr>
      <w:tr w:rsidR="00432F5D" w:rsidRPr="006705B2" w:rsidTr="00526C6B">
        <w:trPr>
          <w:jc w:val="center"/>
        </w:trPr>
        <w:tc>
          <w:tcPr>
            <w:tcW w:w="2666" w:type="dxa"/>
          </w:tcPr>
          <w:p w:rsidR="00432F5D" w:rsidRPr="006705B2" w:rsidRDefault="00432F5D" w:rsidP="00236B1C">
            <w:pPr>
              <w:ind w:firstLine="422"/>
              <w:jc w:val="right"/>
              <w:rPr>
                <w:rFonts w:ascii="黑体" w:eastAsia="黑体" w:hAnsi="黑体"/>
                <w:b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b/>
                <w:sz w:val="21"/>
                <w:szCs w:val="21"/>
              </w:rPr>
              <w:t>下班签退：</w:t>
            </w:r>
          </w:p>
        </w:tc>
        <w:tc>
          <w:tcPr>
            <w:tcW w:w="5606" w:type="dxa"/>
          </w:tcPr>
          <w:p w:rsidR="00432F5D" w:rsidRPr="006705B2" w:rsidRDefault="00432F5D" w:rsidP="00236B1C">
            <w:pPr>
              <w:ind w:firstLine="420"/>
              <w:rPr>
                <w:rFonts w:ascii="黑体" w:eastAsia="黑体" w:hAnsi="黑体"/>
                <w:b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sz w:val="21"/>
                <w:szCs w:val="21"/>
              </w:rPr>
              <w:t>下班时间进行签退</w:t>
            </w:r>
          </w:p>
        </w:tc>
      </w:tr>
    </w:tbl>
    <w:p w:rsidR="00432F5D" w:rsidRPr="006705B2" w:rsidRDefault="00432F5D" w:rsidP="00305A4B">
      <w:pPr>
        <w:pStyle w:val="3"/>
        <w:spacing w:before="156" w:after="156"/>
        <w:rPr>
          <w:rFonts w:ascii="黑体" w:hAnsi="黑体"/>
        </w:rPr>
      </w:pPr>
      <w:bookmarkStart w:id="69" w:name="_Toc327640890"/>
      <w:bookmarkStart w:id="70" w:name="_Toc327644302"/>
      <w:bookmarkStart w:id="71" w:name="_Toc408098435"/>
      <w:r w:rsidRPr="006705B2">
        <w:rPr>
          <w:rFonts w:ascii="黑体" w:hAnsi="黑体"/>
        </w:rPr>
        <w:t>3.2.2 信息中心模块</w:t>
      </w:r>
      <w:bookmarkEnd w:id="69"/>
      <w:bookmarkEnd w:id="70"/>
      <w:bookmarkEnd w:id="71"/>
    </w:p>
    <w:p w:rsidR="00432F5D" w:rsidRPr="006705B2" w:rsidRDefault="00432F5D" w:rsidP="00236B1C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描述如表3.2所示。</w:t>
      </w:r>
    </w:p>
    <w:p w:rsidR="00432F5D" w:rsidRPr="006705B2" w:rsidRDefault="00432F5D" w:rsidP="00236B1C">
      <w:pPr>
        <w:ind w:firstLine="422"/>
        <w:jc w:val="center"/>
        <w:rPr>
          <w:rFonts w:ascii="黑体" w:eastAsia="黑体" w:hAnsi="黑体"/>
          <w:b/>
          <w:sz w:val="21"/>
          <w:szCs w:val="21"/>
        </w:rPr>
      </w:pPr>
      <w:r w:rsidRPr="006705B2">
        <w:rPr>
          <w:rFonts w:ascii="黑体" w:eastAsia="黑体" w:hAnsi="黑体"/>
          <w:b/>
          <w:sz w:val="21"/>
          <w:szCs w:val="21"/>
        </w:rPr>
        <w:t>表3.2 信息中心说明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6"/>
        <w:gridCol w:w="5606"/>
      </w:tblGrid>
      <w:tr w:rsidR="00432F5D" w:rsidRPr="006705B2" w:rsidTr="00526C6B">
        <w:trPr>
          <w:jc w:val="center"/>
        </w:trPr>
        <w:tc>
          <w:tcPr>
            <w:tcW w:w="2666" w:type="dxa"/>
          </w:tcPr>
          <w:p w:rsidR="00432F5D" w:rsidRPr="006705B2" w:rsidRDefault="00432F5D" w:rsidP="00236B1C">
            <w:pPr>
              <w:ind w:firstLine="422"/>
              <w:jc w:val="right"/>
              <w:rPr>
                <w:rFonts w:ascii="黑体" w:eastAsia="黑体" w:hAnsi="黑体"/>
                <w:b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b/>
                <w:sz w:val="21"/>
                <w:szCs w:val="21"/>
              </w:rPr>
              <w:t>模块名称：</w:t>
            </w:r>
          </w:p>
        </w:tc>
        <w:tc>
          <w:tcPr>
            <w:tcW w:w="5606" w:type="dxa"/>
          </w:tcPr>
          <w:p w:rsidR="00432F5D" w:rsidRPr="006705B2" w:rsidRDefault="00432F5D" w:rsidP="00236B1C">
            <w:pPr>
              <w:ind w:firstLine="420"/>
              <w:rPr>
                <w:rFonts w:ascii="黑体" w:eastAsia="黑体" w:hAnsi="黑体"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sz w:val="21"/>
                <w:szCs w:val="21"/>
              </w:rPr>
              <w:t>信息中心</w:t>
            </w:r>
          </w:p>
        </w:tc>
      </w:tr>
      <w:tr w:rsidR="00432F5D" w:rsidRPr="006705B2" w:rsidTr="00526C6B">
        <w:trPr>
          <w:jc w:val="center"/>
        </w:trPr>
        <w:tc>
          <w:tcPr>
            <w:tcW w:w="2666" w:type="dxa"/>
          </w:tcPr>
          <w:p w:rsidR="00432F5D" w:rsidRPr="006705B2" w:rsidRDefault="00432F5D" w:rsidP="00236B1C">
            <w:pPr>
              <w:ind w:firstLine="422"/>
              <w:jc w:val="right"/>
              <w:rPr>
                <w:rFonts w:ascii="黑体" w:eastAsia="黑体" w:hAnsi="黑体"/>
                <w:b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b/>
                <w:sz w:val="21"/>
                <w:szCs w:val="21"/>
              </w:rPr>
              <w:t>功能说明：</w:t>
            </w:r>
          </w:p>
        </w:tc>
        <w:tc>
          <w:tcPr>
            <w:tcW w:w="5606" w:type="dxa"/>
          </w:tcPr>
          <w:p w:rsidR="00432F5D" w:rsidRPr="006705B2" w:rsidRDefault="00432F5D" w:rsidP="00236B1C">
            <w:pPr>
              <w:ind w:firstLine="420"/>
              <w:rPr>
                <w:rFonts w:ascii="黑体" w:eastAsia="黑体" w:hAnsi="黑体"/>
                <w:sz w:val="21"/>
                <w:szCs w:val="21"/>
              </w:rPr>
            </w:pPr>
            <w:r w:rsidRPr="006705B2">
              <w:rPr>
                <w:rFonts w:ascii="黑体" w:eastAsia="黑体" w:hAnsi="黑体"/>
                <w:sz w:val="21"/>
                <w:szCs w:val="21"/>
              </w:rPr>
              <w:t>实现对信息的管理，用户之间有需要沟通的问题可以通</w:t>
            </w:r>
            <w:r w:rsidRPr="006705B2">
              <w:rPr>
                <w:rFonts w:ascii="黑体" w:eastAsia="黑体" w:hAnsi="黑体"/>
                <w:sz w:val="21"/>
                <w:szCs w:val="21"/>
              </w:rPr>
              <w:lastRenderedPageBreak/>
              <w:t>过沟通来实现</w:t>
            </w:r>
          </w:p>
        </w:tc>
      </w:tr>
    </w:tbl>
    <w:p w:rsidR="001825A4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72" w:name="_Toc327640894"/>
      <w:bookmarkStart w:id="73" w:name="_Toc327644306"/>
      <w:bookmarkStart w:id="74" w:name="_Toc408098436"/>
      <w:r w:rsidRPr="006705B2">
        <w:rPr>
          <w:rFonts w:ascii="黑体" w:hAnsi="黑体"/>
          <w:b/>
        </w:rPr>
        <w:lastRenderedPageBreak/>
        <w:t>3.3 数据库总体设计</w:t>
      </w:r>
      <w:bookmarkEnd w:id="72"/>
      <w:bookmarkEnd w:id="73"/>
      <w:bookmarkEnd w:id="74"/>
    </w:p>
    <w:p w:rsidR="0051435F" w:rsidRPr="006705B2" w:rsidRDefault="0051435F" w:rsidP="00305A4B">
      <w:pPr>
        <w:pStyle w:val="3"/>
        <w:spacing w:before="156" w:after="156"/>
        <w:rPr>
          <w:rFonts w:ascii="黑体" w:hAnsi="黑体"/>
        </w:rPr>
      </w:pPr>
      <w:bookmarkStart w:id="75" w:name="_Toc408098437"/>
      <w:r w:rsidRPr="006705B2">
        <w:rPr>
          <w:rFonts w:ascii="黑体" w:hAnsi="黑体"/>
        </w:rPr>
        <w:t>3.3.1  数据库需求分析</w:t>
      </w:r>
      <w:bookmarkEnd w:id="75"/>
    </w:p>
    <w:p w:rsidR="00B542F2" w:rsidRPr="006705B2" w:rsidRDefault="0051435F" w:rsidP="00B542F2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用户的需求</w:t>
      </w:r>
    </w:p>
    <w:p w:rsidR="0051435F" w:rsidRPr="006705B2" w:rsidRDefault="0014761C" w:rsidP="001C5205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 w:cs="宋体" w:hint="eastAsia"/>
        </w:rPr>
        <w:t>※</w:t>
      </w:r>
      <w:r w:rsidRPr="006705B2">
        <w:rPr>
          <w:rFonts w:ascii="黑体" w:eastAsia="黑体" w:hAnsi="黑体"/>
        </w:rPr>
        <w:t>有图没标题有标题没图</w:t>
      </w:r>
    </w:p>
    <w:p w:rsidR="0051435F" w:rsidRPr="006705B2" w:rsidRDefault="0051435F" w:rsidP="00305A4B">
      <w:pPr>
        <w:pStyle w:val="3"/>
        <w:spacing w:before="156" w:after="156"/>
        <w:rPr>
          <w:rFonts w:ascii="黑体" w:hAnsi="黑体"/>
        </w:rPr>
      </w:pPr>
      <w:bookmarkStart w:id="76" w:name="_Toc408098438"/>
      <w:r w:rsidRPr="006705B2">
        <w:rPr>
          <w:rFonts w:ascii="黑体" w:hAnsi="黑体"/>
        </w:rPr>
        <w:t>3.3.2  数据库概念结构设计</w:t>
      </w:r>
      <w:bookmarkEnd w:id="76"/>
    </w:p>
    <w:p w:rsidR="00432F5D" w:rsidRPr="006705B2" w:rsidRDefault="00432F5D" w:rsidP="001C5205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1、E-R图如图3.2所示。</w:t>
      </w:r>
    </w:p>
    <w:p w:rsidR="0080430E" w:rsidRPr="006705B2" w:rsidRDefault="0080430E" w:rsidP="0080430E">
      <w:pPr>
        <w:ind w:firstLine="480"/>
        <w:jc w:val="left"/>
        <w:rPr>
          <w:rFonts w:ascii="黑体" w:eastAsia="黑体" w:hAnsi="黑体"/>
        </w:rPr>
      </w:pPr>
    </w:p>
    <w:p w:rsidR="006F4BE9" w:rsidRPr="006705B2" w:rsidRDefault="00432F5D" w:rsidP="006F4BE9">
      <w:pPr>
        <w:ind w:firstLine="420"/>
        <w:jc w:val="center"/>
        <w:rPr>
          <w:rFonts w:ascii="黑体" w:eastAsia="黑体" w:hAnsi="黑体"/>
          <w:sz w:val="21"/>
          <w:szCs w:val="21"/>
        </w:rPr>
      </w:pPr>
      <w:r w:rsidRPr="006705B2">
        <w:rPr>
          <w:rFonts w:ascii="黑体" w:eastAsia="黑体" w:hAnsi="黑体"/>
          <w:sz w:val="21"/>
          <w:szCs w:val="21"/>
        </w:rPr>
        <w:t>图3.2 权限控制E-R图</w:t>
      </w:r>
    </w:p>
    <w:p w:rsidR="006F4BE9" w:rsidRPr="006705B2" w:rsidRDefault="006F4BE9" w:rsidP="006F4BE9">
      <w:pPr>
        <w:ind w:firstLine="420"/>
        <w:jc w:val="center"/>
        <w:rPr>
          <w:rFonts w:ascii="黑体" w:eastAsia="黑体" w:hAnsi="黑体"/>
          <w:sz w:val="21"/>
          <w:szCs w:val="21"/>
        </w:rPr>
      </w:pPr>
      <w:r w:rsidRPr="006705B2">
        <w:rPr>
          <w:rFonts w:ascii="黑体" w:eastAsia="黑体" w:hAnsi="黑体"/>
          <w:sz w:val="21"/>
          <w:szCs w:val="21"/>
        </w:rPr>
        <w:t>图  3.2 权限控制E-R图</w:t>
      </w:r>
    </w:p>
    <w:p w:rsidR="006F4BE9" w:rsidRPr="006705B2" w:rsidRDefault="006F4BE9" w:rsidP="006F4BE9">
      <w:pPr>
        <w:ind w:firstLine="420"/>
        <w:jc w:val="center"/>
        <w:rPr>
          <w:rFonts w:ascii="黑体" w:eastAsia="黑体" w:hAnsi="黑体"/>
          <w:sz w:val="21"/>
          <w:szCs w:val="21"/>
        </w:rPr>
      </w:pPr>
      <w:r w:rsidRPr="006705B2">
        <w:rPr>
          <w:rFonts w:ascii="黑体" w:eastAsia="黑体" w:hAnsi="黑体"/>
          <w:sz w:val="21"/>
          <w:szCs w:val="21"/>
        </w:rPr>
        <w:t>图3-2 权限控制E-R图</w:t>
      </w:r>
    </w:p>
    <w:p w:rsidR="006F4BE9" w:rsidRPr="006705B2" w:rsidRDefault="006F4BE9" w:rsidP="006F4BE9">
      <w:pPr>
        <w:ind w:firstLine="420"/>
        <w:jc w:val="center"/>
        <w:rPr>
          <w:rFonts w:ascii="黑体" w:eastAsia="黑体" w:hAnsi="黑体"/>
          <w:sz w:val="21"/>
          <w:szCs w:val="21"/>
        </w:rPr>
      </w:pPr>
    </w:p>
    <w:p w:rsidR="00432F5D" w:rsidRPr="006705B2" w:rsidRDefault="00432F5D" w:rsidP="006F4BE9">
      <w:pPr>
        <w:ind w:firstLine="480"/>
        <w:jc w:val="center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2、在本系统E-R图如图3.3所示。</w:t>
      </w:r>
    </w:p>
    <w:p w:rsidR="00571C24" w:rsidRDefault="009E2E40" w:rsidP="00571C24">
      <w:pPr>
        <w:keepNext/>
        <w:ind w:firstLineChars="600" w:firstLine="1440"/>
      </w:pPr>
      <w:r w:rsidRPr="006705B2">
        <w:rPr>
          <w:rFonts w:ascii="黑体" w:eastAsia="黑体" w:hAnsi="黑体"/>
        </w:rPr>
        <w:object w:dxaOrig="5923" w:dyaOrig="4052">
          <v:shape id="_x0000_i1027" type="#_x0000_t75" style="width:304.2pt;height:207.55pt" o:ole="">
            <v:imagedata r:id="rId28" o:title=""/>
          </v:shape>
          <o:OLEObject Type="Embed" ProgID="Visio.Drawing.11" ShapeID="_x0000_i1027" DrawAspect="Content" ObjectID="_1530362947" r:id="rId29"/>
        </w:object>
      </w:r>
    </w:p>
    <w:p w:rsidR="00432F5D" w:rsidRDefault="00571C24" w:rsidP="00571C24">
      <w:pPr>
        <w:pStyle w:val="affff"/>
        <w:ind w:firstLine="400"/>
        <w:rPr>
          <w:rFonts w:ascii="黑体" w:hAnsi="黑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我是来测试的</w:t>
      </w:r>
    </w:p>
    <w:p w:rsidR="00571C24" w:rsidRPr="006705B2" w:rsidRDefault="00571C24" w:rsidP="00833770">
      <w:pPr>
        <w:ind w:firstLineChars="600" w:firstLine="14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 3.</w:t>
      </w:r>
      <w:r>
        <w:rPr>
          <w:rFonts w:ascii="黑体" w:eastAsia="黑体" w:hAnsi="黑体"/>
        </w:rPr>
        <w:t xml:space="preserve">2 </w:t>
      </w:r>
      <w:r>
        <w:rPr>
          <w:rFonts w:ascii="黑体" w:eastAsia="黑体" w:hAnsi="黑体" w:hint="eastAsia"/>
        </w:rPr>
        <w:t>我是擦</w:t>
      </w: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bookmarkStart w:id="77" w:name="_Toc327640895"/>
      <w:bookmarkStart w:id="78" w:name="_Toc327644307"/>
      <w:bookmarkStart w:id="79" w:name="_Toc408098439"/>
      <w:r w:rsidRPr="006705B2">
        <w:rPr>
          <w:rFonts w:ascii="黑体" w:hAnsi="黑体"/>
        </w:rPr>
        <w:lastRenderedPageBreak/>
        <w:t>4 详细设计</w:t>
      </w:r>
      <w:bookmarkEnd w:id="77"/>
      <w:bookmarkEnd w:id="78"/>
      <w:bookmarkEnd w:id="79"/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80" w:name="_Toc327640896"/>
      <w:bookmarkStart w:id="81" w:name="_Toc327644308"/>
      <w:bookmarkStart w:id="82" w:name="_Toc408098440"/>
      <w:r w:rsidRPr="006705B2">
        <w:rPr>
          <w:rFonts w:ascii="黑体" w:hAnsi="黑体"/>
          <w:b/>
        </w:rPr>
        <w:t>4.1 系统开发环境及工具</w:t>
      </w:r>
      <w:bookmarkEnd w:id="80"/>
      <w:bookmarkEnd w:id="81"/>
      <w:bookmarkEnd w:id="82"/>
    </w:p>
    <w:p w:rsidR="00432F5D" w:rsidRPr="006705B2" w:rsidRDefault="00B542F2" w:rsidP="002944FC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jinxingkaifa</w:t>
      </w:r>
    </w:p>
    <w:bookmarkEnd w:id="50"/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r w:rsidRPr="006705B2">
        <w:rPr>
          <w:rFonts w:ascii="黑体" w:hAnsi="黑体"/>
        </w:rPr>
        <w:br w:type="page"/>
      </w:r>
      <w:bookmarkStart w:id="83" w:name="_Toc327640902"/>
      <w:bookmarkStart w:id="84" w:name="_Toc327644313"/>
      <w:bookmarkStart w:id="85" w:name="_Toc408098441"/>
      <w:r w:rsidRPr="006705B2">
        <w:rPr>
          <w:rFonts w:ascii="黑体" w:hAnsi="黑体"/>
        </w:rPr>
        <w:lastRenderedPageBreak/>
        <w:t>5 系统的实现</w:t>
      </w:r>
      <w:bookmarkEnd w:id="83"/>
      <w:bookmarkEnd w:id="84"/>
      <w:bookmarkEnd w:id="85"/>
    </w:p>
    <w:p w:rsidR="00432F5D" w:rsidRPr="006705B2" w:rsidRDefault="00432F5D" w:rsidP="00224E92">
      <w:pPr>
        <w:pStyle w:val="afffd"/>
        <w:spacing w:before="156" w:after="156"/>
        <w:rPr>
          <w:rFonts w:ascii="黑体" w:hAnsi="黑体"/>
          <w:b/>
        </w:rPr>
      </w:pPr>
      <w:bookmarkStart w:id="86" w:name="_Toc327644314"/>
      <w:bookmarkStart w:id="87" w:name="_Toc408098442"/>
      <w:r w:rsidRPr="006705B2">
        <w:rPr>
          <w:rFonts w:ascii="黑体" w:hAnsi="黑体"/>
          <w:b/>
        </w:rPr>
        <w:t>5.1 硬件环境</w:t>
      </w:r>
      <w:bookmarkEnd w:id="86"/>
      <w:bookmarkEnd w:id="87"/>
    </w:p>
    <w:p w:rsidR="00432F5D" w:rsidRPr="006705B2" w:rsidRDefault="00432F5D" w:rsidP="00DD1ADF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客户端</w:t>
      </w:r>
    </w:p>
    <w:p w:rsidR="00432F5D" w:rsidRPr="006705B2" w:rsidRDefault="00432F5D" w:rsidP="00DD1ADF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Chrome、Firefox、IE8。</w:t>
      </w: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r w:rsidRPr="006705B2">
        <w:rPr>
          <w:rFonts w:ascii="黑体" w:hAnsi="黑体"/>
          <w:szCs w:val="20"/>
        </w:rPr>
        <w:br w:type="page"/>
      </w:r>
      <w:bookmarkStart w:id="88" w:name="_Toc408098443"/>
      <w:r w:rsidR="0064384D" w:rsidRPr="006705B2">
        <w:rPr>
          <w:rFonts w:ascii="黑体" w:hAnsi="黑体"/>
        </w:rPr>
        <w:lastRenderedPageBreak/>
        <w:t>结</w:t>
      </w:r>
      <w:r w:rsidR="00567CD2" w:rsidRPr="006705B2">
        <w:rPr>
          <w:rFonts w:ascii="黑体" w:hAnsi="黑体"/>
        </w:rPr>
        <w:t xml:space="preserve"> </w:t>
      </w:r>
      <w:r w:rsidR="0064384D" w:rsidRPr="006705B2">
        <w:rPr>
          <w:rFonts w:ascii="黑体" w:hAnsi="黑体"/>
        </w:rPr>
        <w:t>论</w:t>
      </w:r>
      <w:bookmarkEnd w:id="88"/>
    </w:p>
    <w:p w:rsidR="00432F5D" w:rsidRPr="006705B2" w:rsidRDefault="00432F5D" w:rsidP="00D27E02">
      <w:pPr>
        <w:ind w:firstLine="480"/>
        <w:rPr>
          <w:rFonts w:ascii="黑体" w:eastAsia="黑体" w:hAnsi="黑体"/>
        </w:rPr>
      </w:pPr>
      <w:r w:rsidRPr="006705B2">
        <w:rPr>
          <w:rFonts w:ascii="黑体" w:eastAsia="黑体" w:hAnsi="黑体"/>
        </w:rPr>
        <w:t>该系统基本完成了需求提出的功能要求</w:t>
      </w: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</w:rPr>
      </w:pPr>
      <w:bookmarkStart w:id="89" w:name="_Toc327640904"/>
      <w:bookmarkStart w:id="90" w:name="_Toc327644332"/>
      <w:bookmarkStart w:id="91" w:name="_Toc408098444"/>
      <w:r w:rsidRPr="006705B2">
        <w:rPr>
          <w:rFonts w:ascii="黑体" w:hAnsi="黑体"/>
        </w:rPr>
        <w:t>致</w:t>
      </w:r>
      <w:r w:rsidR="0015174E" w:rsidRPr="006705B2">
        <w:rPr>
          <w:rFonts w:ascii="黑体" w:hAnsi="黑体"/>
        </w:rPr>
        <w:t xml:space="preserve"> </w:t>
      </w:r>
      <w:r w:rsidRPr="006705B2">
        <w:rPr>
          <w:rFonts w:ascii="黑体" w:hAnsi="黑体"/>
        </w:rPr>
        <w:t>谢</w:t>
      </w:r>
      <w:bookmarkEnd w:id="89"/>
      <w:bookmarkEnd w:id="90"/>
      <w:bookmarkEnd w:id="91"/>
    </w:p>
    <w:p w:rsidR="00291C67" w:rsidRPr="006705B2" w:rsidRDefault="00432F5D" w:rsidP="008E410A">
      <w:pPr>
        <w:ind w:firstLine="480"/>
        <w:rPr>
          <w:rFonts w:ascii="黑体" w:eastAsia="黑体" w:hAnsi="黑体"/>
        </w:rPr>
        <w:sectPr w:rsidR="00291C67" w:rsidRPr="006705B2" w:rsidSect="009C418C">
          <w:pgSz w:w="11906" w:h="16838" w:code="9"/>
          <w:pgMar w:top="1701" w:right="1134" w:bottom="1418" w:left="1701" w:header="851" w:footer="992" w:gutter="0"/>
          <w:cols w:space="425"/>
          <w:docGrid w:type="lines" w:linePitch="312"/>
        </w:sectPr>
      </w:pPr>
      <w:r w:rsidRPr="006705B2">
        <w:rPr>
          <w:rFonts w:ascii="黑体" w:eastAsia="黑体" w:hAnsi="黑体"/>
        </w:rPr>
        <w:t>衷心地感谢！</w:t>
      </w:r>
    </w:p>
    <w:p w:rsidR="00432F5D" w:rsidRPr="006705B2" w:rsidRDefault="00432F5D" w:rsidP="00236B1C">
      <w:pPr>
        <w:pStyle w:val="afffb"/>
        <w:spacing w:before="156" w:after="156"/>
        <w:ind w:firstLine="643"/>
        <w:rPr>
          <w:rFonts w:ascii="黑体" w:hAnsi="黑体"/>
          <w:lang w:eastAsia="zh-CN"/>
        </w:rPr>
      </w:pPr>
      <w:bookmarkStart w:id="92" w:name="_Toc296025021"/>
      <w:bookmarkStart w:id="93" w:name="_Toc327640905"/>
      <w:bookmarkStart w:id="94" w:name="_Toc327644333"/>
      <w:bookmarkStart w:id="95" w:name="_Toc408098445"/>
      <w:r w:rsidRPr="006705B2">
        <w:rPr>
          <w:rFonts w:ascii="黑体" w:hAnsi="黑体"/>
        </w:rPr>
        <w:lastRenderedPageBreak/>
        <w:t>参考文献</w:t>
      </w:r>
      <w:bookmarkEnd w:id="92"/>
      <w:bookmarkEnd w:id="93"/>
      <w:bookmarkEnd w:id="94"/>
      <w:bookmarkEnd w:id="95"/>
    </w:p>
    <w:p w:rsidR="00432F5D" w:rsidRPr="006705B2" w:rsidRDefault="00432F5D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[1] Bruce Eckel.JAVA编程思想[M].机械工业出版社,2007-6-1</w:t>
      </w:r>
    </w:p>
    <w:p w:rsidR="00432F5D" w:rsidRPr="006705B2" w:rsidRDefault="00432F5D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[2] 叶达锋．Eclipse编程技术与实例[M]．人民邮电出版社．2006.1．</w:t>
      </w:r>
    </w:p>
    <w:p w:rsidR="00432F5D" w:rsidRPr="006705B2" w:rsidRDefault="00303B5B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[3</w:t>
      </w:r>
      <w:r w:rsidR="008A3428" w:rsidRPr="006705B2">
        <w:rPr>
          <w:rFonts w:ascii="黑体" w:eastAsia="黑体" w:hAnsi="黑体"/>
          <w:szCs w:val="21"/>
        </w:rPr>
        <w:t xml:space="preserve"> </w:t>
      </w:r>
      <w:r w:rsidR="00432F5D" w:rsidRPr="006705B2">
        <w:rPr>
          <w:rFonts w:ascii="黑体" w:eastAsia="黑体" w:hAnsi="黑体"/>
          <w:szCs w:val="21"/>
        </w:rPr>
        <w:t xml:space="preserve"> 邱哲，马斗．Struts设计开发大全[M]．清华大学出版社．2006.2．</w:t>
      </w:r>
    </w:p>
    <w:p w:rsidR="00432F5D" w:rsidRPr="006705B2" w:rsidRDefault="00432F5D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[12] 赛奎春．JSP应用与项目实践[M] ．机械工业出版社．2005.4．</w:t>
      </w:r>
    </w:p>
    <w:p w:rsidR="00432F5D" w:rsidRPr="006705B2" w:rsidRDefault="00432F5D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[14] Martin J. Principles of Database Management New York：Computer Science Press .2009.</w:t>
      </w:r>
    </w:p>
    <w:p w:rsidR="00852FD9" w:rsidRPr="006705B2" w:rsidRDefault="00432F5D" w:rsidP="00833770">
      <w:pPr>
        <w:ind w:left="480" w:hangingChars="200" w:hanging="480"/>
        <w:rPr>
          <w:rFonts w:ascii="黑体" w:eastAsia="黑体" w:hAnsi="黑体"/>
          <w:szCs w:val="21"/>
        </w:rPr>
      </w:pPr>
      <w:r w:rsidRPr="006705B2">
        <w:rPr>
          <w:rFonts w:ascii="黑体" w:eastAsia="黑体" w:hAnsi="黑体"/>
          <w:szCs w:val="21"/>
        </w:rPr>
        <w:t>[15] Warnier J D. Logical Construction of Program New York：</w:t>
      </w:r>
      <w:r w:rsidR="00291C67" w:rsidRPr="006705B2">
        <w:rPr>
          <w:rFonts w:ascii="黑体" w:eastAsia="黑体" w:hAnsi="黑体"/>
          <w:szCs w:val="21"/>
        </w:rPr>
        <w:t>Computer Science Press .2009.</w:t>
      </w:r>
    </w:p>
    <w:sectPr w:rsidR="00852FD9" w:rsidRPr="006705B2" w:rsidSect="009C418C">
      <w:pgSz w:w="11906" w:h="16838" w:code="9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E5" w:rsidRDefault="006F13E5" w:rsidP="00236B1C">
      <w:pPr>
        <w:ind w:firstLine="480"/>
      </w:pPr>
      <w:r>
        <w:separator/>
      </w:r>
    </w:p>
  </w:endnote>
  <w:endnote w:type="continuationSeparator" w:id="0">
    <w:p w:rsidR="006F13E5" w:rsidRDefault="006F13E5" w:rsidP="00236B1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8C4E59" w:rsidP="00236B1C">
    <w:pPr>
      <w:pStyle w:val="afa"/>
      <w:framePr w:wrap="around" w:vAnchor="text" w:hAnchor="margin" w:xAlign="center" w:y="1"/>
      <w:ind w:firstLine="360"/>
      <w:rPr>
        <w:rStyle w:val="afc"/>
      </w:rPr>
    </w:pPr>
    <w:r>
      <w:rPr>
        <w:rStyle w:val="afc"/>
      </w:rPr>
      <w:fldChar w:fldCharType="begin"/>
    </w:r>
    <w:r w:rsidR="00293B3A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293B3A" w:rsidRDefault="00293B3A" w:rsidP="00236B1C">
    <w:pPr>
      <w:pStyle w:val="afa"/>
      <w:ind w:firstLine="360"/>
    </w:pPr>
    <w:bookmarkStart w:id="0" w:name="_Toc134947449"/>
    <w:bookmarkStart w:id="1" w:name="_Toc134947589"/>
    <w:bookmarkStart w:id="2" w:name="_Toc136604127"/>
    <w:bookmarkStart w:id="3" w:name="_Toc149114010"/>
    <w:bookmarkStart w:id="4" w:name="_Toc179941796"/>
    <w:bookmarkStart w:id="5" w:name="_Toc200620017"/>
    <w:bookmarkStart w:id="6" w:name="_Toc200984375"/>
    <w:bookmarkStart w:id="7" w:name="_Toc201234359"/>
    <w:bookmarkStart w:id="8" w:name="_Toc201241909"/>
    <w:bookmarkStart w:id="9" w:name="_Toc201286276"/>
    <w:bookmarkStart w:id="10" w:name="_Toc263843335"/>
    <w:bookmarkStart w:id="11" w:name="_Toc263844588"/>
    <w:bookmarkStart w:id="12" w:name="_Toc263845048"/>
    <w:bookmarkStart w:id="13" w:name="_Toc263845210"/>
    <w:bookmarkStart w:id="14" w:name="_Toc263846698"/>
    <w:bookmarkStart w:id="15" w:name="_Toc327644290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36B1C">
    <w:pPr>
      <w:pStyle w:val="af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36B1C">
    <w:pPr>
      <w:pStyle w:val="af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8C4E59" w:rsidP="00293B3A">
    <w:pPr>
      <w:pStyle w:val="afa"/>
      <w:framePr w:wrap="around" w:vAnchor="text" w:hAnchor="margin" w:xAlign="center" w:y="1"/>
      <w:ind w:firstLine="360"/>
      <w:rPr>
        <w:rStyle w:val="afc"/>
      </w:rPr>
    </w:pPr>
    <w:r>
      <w:rPr>
        <w:rStyle w:val="afc"/>
      </w:rPr>
      <w:fldChar w:fldCharType="begin"/>
    </w:r>
    <w:r w:rsidR="00293B3A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293B3A" w:rsidRDefault="00293B3A" w:rsidP="00293B3A">
    <w:pPr>
      <w:pStyle w:val="afa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93B3A">
    <w:pPr>
      <w:pStyle w:val="afa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93B3A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E5" w:rsidRDefault="006F13E5" w:rsidP="00236B1C">
      <w:pPr>
        <w:ind w:firstLine="480"/>
      </w:pPr>
      <w:r>
        <w:separator/>
      </w:r>
    </w:p>
  </w:footnote>
  <w:footnote w:type="continuationSeparator" w:id="0">
    <w:p w:rsidR="006F13E5" w:rsidRDefault="006F13E5" w:rsidP="00236B1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36B1C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36B1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36B1C">
    <w:pPr>
      <w:pStyle w:val="af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93B3A">
    <w:pPr>
      <w:pStyle w:val="af8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Pr="005E3BF4" w:rsidRDefault="00293B3A" w:rsidP="00293B3A">
    <w:pPr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Default="00293B3A" w:rsidP="00293B3A">
    <w:pPr>
      <w:pStyle w:val="af8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Pr="00BD6752" w:rsidRDefault="00BF1FDE" w:rsidP="00246666">
    <w:pPr>
      <w:pStyle w:val="af8"/>
      <w:ind w:firstLineChars="71" w:firstLine="199"/>
      <w:jc w:val="both"/>
      <w:rPr>
        <w:szCs w:val="24"/>
      </w:rPr>
    </w:pPr>
    <w:r>
      <w:rPr>
        <w:rFonts w:eastAsia="黑体"/>
        <w:noProof/>
        <w:spacing w:val="20"/>
        <w:sz w:val="28"/>
        <w:szCs w:val="28"/>
      </w:rPr>
      <w:drawing>
        <wp:inline distT="0" distB="0" distL="0" distR="0" wp14:anchorId="1222D941" wp14:editId="5DF54FFA">
          <wp:extent cx="495300" cy="495300"/>
          <wp:effectExtent l="0" t="0" r="0" b="0"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3B3A">
      <w:rPr>
        <w:rFonts w:eastAsia="黑体" w:hint="eastAsia"/>
        <w:spacing w:val="20"/>
        <w:sz w:val="28"/>
        <w:szCs w:val="28"/>
      </w:rPr>
      <w:t xml:space="preserve">     </w:t>
    </w:r>
    <w:r w:rsidR="00293B3A">
      <w:rPr>
        <w:rFonts w:eastAsia="黑体" w:hint="eastAsia"/>
        <w:spacing w:val="20"/>
        <w:sz w:val="28"/>
        <w:szCs w:val="28"/>
      </w:rPr>
      <w:t>北京航空航天大学毕业设计</w:t>
    </w:r>
    <w:r w:rsidR="00293B3A">
      <w:rPr>
        <w:rFonts w:eastAsia="黑体" w:hint="eastAsia"/>
        <w:spacing w:val="20"/>
        <w:sz w:val="28"/>
        <w:szCs w:val="28"/>
      </w:rPr>
      <w:t>(</w:t>
    </w:r>
    <w:r w:rsidR="00293B3A">
      <w:rPr>
        <w:rFonts w:eastAsia="黑体" w:hint="eastAsia"/>
        <w:spacing w:val="20"/>
        <w:sz w:val="28"/>
        <w:szCs w:val="28"/>
      </w:rPr>
      <w:t>论文</w:t>
    </w:r>
    <w:r w:rsidR="00293B3A">
      <w:rPr>
        <w:rFonts w:eastAsia="黑体" w:hint="eastAsia"/>
        <w:spacing w:val="20"/>
        <w:sz w:val="28"/>
        <w:szCs w:val="28"/>
      </w:rPr>
      <w:t>)</w:t>
    </w:r>
    <w:r w:rsidR="00293B3A">
      <w:rPr>
        <w:rFonts w:eastAsia="黑体" w:hint="eastAsia"/>
        <w:spacing w:val="20"/>
        <w:szCs w:val="24"/>
      </w:rPr>
      <w:t xml:space="preserve">         </w:t>
    </w:r>
    <w:r w:rsidR="00293B3A" w:rsidRPr="005A5008">
      <w:rPr>
        <w:rFonts w:hint="eastAsia"/>
        <w:sz w:val="21"/>
        <w:szCs w:val="21"/>
      </w:rPr>
      <w:t>第</w:t>
    </w:r>
    <w:r w:rsidR="00293B3A" w:rsidRPr="005A5008">
      <w:rPr>
        <w:rFonts w:hint="eastAsia"/>
        <w:sz w:val="21"/>
        <w:szCs w:val="21"/>
      </w:rPr>
      <w:t xml:space="preserve"> </w:t>
    </w:r>
    <w:r w:rsidR="008C4E59" w:rsidRPr="005A5008">
      <w:rPr>
        <w:rStyle w:val="afc"/>
        <w:sz w:val="21"/>
        <w:szCs w:val="21"/>
      </w:rPr>
      <w:fldChar w:fldCharType="begin"/>
    </w:r>
    <w:r w:rsidR="00293B3A" w:rsidRPr="005A5008">
      <w:rPr>
        <w:rStyle w:val="afc"/>
        <w:sz w:val="21"/>
        <w:szCs w:val="21"/>
      </w:rPr>
      <w:instrText xml:space="preserve"> PAGE </w:instrText>
    </w:r>
    <w:r w:rsidR="008C4E59" w:rsidRPr="005A5008">
      <w:rPr>
        <w:rStyle w:val="afc"/>
        <w:sz w:val="21"/>
        <w:szCs w:val="21"/>
      </w:rPr>
      <w:fldChar w:fldCharType="separate"/>
    </w:r>
    <w:r w:rsidR="00210440">
      <w:rPr>
        <w:rStyle w:val="afc"/>
        <w:noProof/>
        <w:sz w:val="21"/>
        <w:szCs w:val="21"/>
      </w:rPr>
      <w:t>III</w:t>
    </w:r>
    <w:r w:rsidR="008C4E59" w:rsidRPr="005A5008">
      <w:rPr>
        <w:rStyle w:val="afc"/>
        <w:sz w:val="21"/>
        <w:szCs w:val="21"/>
      </w:rPr>
      <w:fldChar w:fldCharType="end"/>
    </w:r>
    <w:r w:rsidR="00293B3A" w:rsidRPr="005A5008">
      <w:rPr>
        <w:rFonts w:hint="eastAsia"/>
        <w:sz w:val="21"/>
        <w:szCs w:val="21"/>
      </w:rPr>
      <w:t xml:space="preserve"> </w:t>
    </w:r>
    <w:r w:rsidR="00293B3A" w:rsidRPr="005A5008">
      <w:rPr>
        <w:rFonts w:hint="eastAsia"/>
        <w:sz w:val="21"/>
        <w:szCs w:val="21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B3A" w:rsidRPr="00EE0294" w:rsidRDefault="00BF1FDE" w:rsidP="00236B1C">
    <w:pPr>
      <w:pStyle w:val="af8"/>
      <w:ind w:firstLine="360"/>
      <w:jc w:val="both"/>
      <w:rPr>
        <w:szCs w:val="24"/>
      </w:rPr>
    </w:pPr>
    <w:r>
      <w:rPr>
        <w:rFonts w:eastAsia="黑体"/>
        <w:noProof/>
        <w:szCs w:val="24"/>
      </w:rPr>
      <w:drawing>
        <wp:inline distT="0" distB="0" distL="0" distR="0" wp14:anchorId="270A20F5" wp14:editId="4A9F2980">
          <wp:extent cx="457200" cy="457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3B3A">
      <w:rPr>
        <w:rFonts w:eastAsia="黑体" w:hint="eastAsia"/>
        <w:szCs w:val="24"/>
      </w:rPr>
      <w:t xml:space="preserve">              </w:t>
    </w:r>
    <w:r w:rsidR="00293B3A">
      <w:rPr>
        <w:rFonts w:eastAsia="黑体" w:hint="eastAsia"/>
        <w:spacing w:val="20"/>
        <w:sz w:val="28"/>
        <w:szCs w:val="28"/>
      </w:rPr>
      <w:t>北京航空航天大学毕业设计</w:t>
    </w:r>
    <w:r w:rsidR="00293B3A">
      <w:rPr>
        <w:rFonts w:eastAsia="黑体" w:hint="eastAsia"/>
        <w:spacing w:val="20"/>
        <w:sz w:val="28"/>
        <w:szCs w:val="28"/>
      </w:rPr>
      <w:t>(</w:t>
    </w:r>
    <w:r w:rsidR="00293B3A">
      <w:rPr>
        <w:rFonts w:eastAsia="黑体" w:hint="eastAsia"/>
        <w:spacing w:val="20"/>
        <w:sz w:val="28"/>
        <w:szCs w:val="28"/>
      </w:rPr>
      <w:t>论文</w:t>
    </w:r>
    <w:r w:rsidR="00293B3A">
      <w:rPr>
        <w:rFonts w:eastAsia="黑体" w:hint="eastAsia"/>
        <w:spacing w:val="20"/>
        <w:sz w:val="28"/>
        <w:szCs w:val="28"/>
      </w:rPr>
      <w:t>)</w:t>
    </w:r>
    <w:r w:rsidR="00293B3A">
      <w:rPr>
        <w:rFonts w:eastAsia="黑体" w:hint="eastAsia"/>
        <w:spacing w:val="20"/>
        <w:szCs w:val="24"/>
      </w:rPr>
      <w:t xml:space="preserve">        </w:t>
    </w:r>
    <w:r w:rsidR="00293B3A" w:rsidRPr="00164968">
      <w:rPr>
        <w:rFonts w:hint="eastAsia"/>
        <w:sz w:val="21"/>
        <w:szCs w:val="21"/>
      </w:rPr>
      <w:t>第</w:t>
    </w:r>
    <w:r w:rsidR="00293B3A" w:rsidRPr="00164968">
      <w:rPr>
        <w:rFonts w:hint="eastAsia"/>
        <w:sz w:val="21"/>
        <w:szCs w:val="21"/>
      </w:rPr>
      <w:t xml:space="preserve"> </w:t>
    </w:r>
    <w:r w:rsidR="008C4E59" w:rsidRPr="00164968">
      <w:rPr>
        <w:rStyle w:val="afc"/>
        <w:sz w:val="21"/>
        <w:szCs w:val="21"/>
      </w:rPr>
      <w:fldChar w:fldCharType="begin"/>
    </w:r>
    <w:r w:rsidR="00293B3A" w:rsidRPr="00164968">
      <w:rPr>
        <w:rStyle w:val="afc"/>
        <w:sz w:val="21"/>
        <w:szCs w:val="21"/>
      </w:rPr>
      <w:instrText xml:space="preserve"> PAGE </w:instrText>
    </w:r>
    <w:r w:rsidR="008C4E59" w:rsidRPr="00164968">
      <w:rPr>
        <w:rStyle w:val="afc"/>
        <w:sz w:val="21"/>
        <w:szCs w:val="21"/>
      </w:rPr>
      <w:fldChar w:fldCharType="separate"/>
    </w:r>
    <w:r w:rsidR="00210440">
      <w:rPr>
        <w:rStyle w:val="afc"/>
        <w:noProof/>
        <w:sz w:val="21"/>
        <w:szCs w:val="21"/>
      </w:rPr>
      <w:t>4</w:t>
    </w:r>
    <w:r w:rsidR="008C4E59" w:rsidRPr="00164968">
      <w:rPr>
        <w:rStyle w:val="afc"/>
        <w:sz w:val="21"/>
        <w:szCs w:val="21"/>
      </w:rPr>
      <w:fldChar w:fldCharType="end"/>
    </w:r>
    <w:r w:rsidR="00293B3A" w:rsidRPr="00164968">
      <w:rPr>
        <w:rFonts w:hint="eastAsia"/>
        <w:sz w:val="21"/>
        <w:szCs w:val="21"/>
      </w:rPr>
      <w:t xml:space="preserve"> </w:t>
    </w:r>
    <w:r w:rsidR="00293B3A" w:rsidRPr="00164968">
      <w:rPr>
        <w:rFonts w:hint="eastAsia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(%1)"/>
      <w:lvlJc w:val="left"/>
      <w:pPr>
        <w:tabs>
          <w:tab w:val="num" w:pos="960"/>
        </w:tabs>
        <w:ind w:left="960" w:hanging="420"/>
      </w:pPr>
      <w:rPr>
        <w:rFonts w:eastAsia="宋体" w:hint="eastAsia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eastAsia="宋体" w:hint="eastAsia"/>
      </w:r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84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</w:lvl>
    <w:lvl w:ilvl="4">
      <w:start w:val="1"/>
      <w:numFmt w:val="lowerLetter"/>
      <w:lvlText w:val="%5)"/>
      <w:lvlJc w:val="left"/>
      <w:pPr>
        <w:tabs>
          <w:tab w:val="num" w:pos="1560"/>
        </w:tabs>
        <w:ind w:left="1560" w:hanging="42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1980" w:hanging="42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20"/>
      </w:pPr>
    </w:lvl>
    <w:lvl w:ilvl="7">
      <w:start w:val="1"/>
      <w:numFmt w:val="lowerLetter"/>
      <w:lvlText w:val="%8)"/>
      <w:lvlJc w:val="left"/>
      <w:pPr>
        <w:tabs>
          <w:tab w:val="num" w:pos="2820"/>
        </w:tabs>
        <w:ind w:left="2820" w:hanging="420"/>
      </w:p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420"/>
      </w:pPr>
    </w:lvl>
  </w:abstractNum>
  <w:abstractNum w:abstractNumId="2" w15:restartNumberingAfterBreak="0">
    <w:nsid w:val="1B1B1F1F"/>
    <w:multiLevelType w:val="hybridMultilevel"/>
    <w:tmpl w:val="392CD2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C714AD6"/>
    <w:multiLevelType w:val="hybridMultilevel"/>
    <w:tmpl w:val="616AB370"/>
    <w:lvl w:ilvl="0" w:tplc="491E5B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upperRoman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5D"/>
    <w:rsid w:val="00001B12"/>
    <w:rsid w:val="00001EA9"/>
    <w:rsid w:val="000145BA"/>
    <w:rsid w:val="00020553"/>
    <w:rsid w:val="00026C75"/>
    <w:rsid w:val="00037B07"/>
    <w:rsid w:val="00051486"/>
    <w:rsid w:val="00085BBF"/>
    <w:rsid w:val="000904AE"/>
    <w:rsid w:val="00090780"/>
    <w:rsid w:val="000A2DA9"/>
    <w:rsid w:val="000D08C6"/>
    <w:rsid w:val="000D2568"/>
    <w:rsid w:val="000F75D8"/>
    <w:rsid w:val="001044DD"/>
    <w:rsid w:val="00111D6E"/>
    <w:rsid w:val="001322CE"/>
    <w:rsid w:val="0014761C"/>
    <w:rsid w:val="001507EF"/>
    <w:rsid w:val="0015174E"/>
    <w:rsid w:val="00151996"/>
    <w:rsid w:val="00154D97"/>
    <w:rsid w:val="00162650"/>
    <w:rsid w:val="00164968"/>
    <w:rsid w:val="00182262"/>
    <w:rsid w:val="001825A4"/>
    <w:rsid w:val="00190693"/>
    <w:rsid w:val="001C5205"/>
    <w:rsid w:val="001C5C8E"/>
    <w:rsid w:val="001C64A1"/>
    <w:rsid w:val="001C654D"/>
    <w:rsid w:val="001D6927"/>
    <w:rsid w:val="002042A0"/>
    <w:rsid w:val="00210440"/>
    <w:rsid w:val="00213C87"/>
    <w:rsid w:val="002151B7"/>
    <w:rsid w:val="002229FC"/>
    <w:rsid w:val="002239ED"/>
    <w:rsid w:val="00224E92"/>
    <w:rsid w:val="002260FA"/>
    <w:rsid w:val="00236B1C"/>
    <w:rsid w:val="0024127C"/>
    <w:rsid w:val="00246666"/>
    <w:rsid w:val="00246D13"/>
    <w:rsid w:val="00255B72"/>
    <w:rsid w:val="0026722C"/>
    <w:rsid w:val="00291C67"/>
    <w:rsid w:val="0029336B"/>
    <w:rsid w:val="00293B3A"/>
    <w:rsid w:val="002944FC"/>
    <w:rsid w:val="002A4221"/>
    <w:rsid w:val="002B7D69"/>
    <w:rsid w:val="002F7589"/>
    <w:rsid w:val="002F7941"/>
    <w:rsid w:val="00303B5B"/>
    <w:rsid w:val="00305A4B"/>
    <w:rsid w:val="003066A7"/>
    <w:rsid w:val="0031671D"/>
    <w:rsid w:val="00327DA9"/>
    <w:rsid w:val="00327E45"/>
    <w:rsid w:val="0033542D"/>
    <w:rsid w:val="003554E2"/>
    <w:rsid w:val="00363597"/>
    <w:rsid w:val="00373329"/>
    <w:rsid w:val="00377523"/>
    <w:rsid w:val="00391636"/>
    <w:rsid w:val="003924D8"/>
    <w:rsid w:val="003A3A2C"/>
    <w:rsid w:val="003D4D85"/>
    <w:rsid w:val="003D534C"/>
    <w:rsid w:val="003F22E5"/>
    <w:rsid w:val="0041306B"/>
    <w:rsid w:val="00414B47"/>
    <w:rsid w:val="0042223E"/>
    <w:rsid w:val="00432F5D"/>
    <w:rsid w:val="004426A8"/>
    <w:rsid w:val="00443E17"/>
    <w:rsid w:val="00451263"/>
    <w:rsid w:val="00456EBD"/>
    <w:rsid w:val="004704D6"/>
    <w:rsid w:val="0047435F"/>
    <w:rsid w:val="004766E3"/>
    <w:rsid w:val="00486740"/>
    <w:rsid w:val="00487BBF"/>
    <w:rsid w:val="004968F3"/>
    <w:rsid w:val="004977B0"/>
    <w:rsid w:val="004A345F"/>
    <w:rsid w:val="004A7EC1"/>
    <w:rsid w:val="004B449E"/>
    <w:rsid w:val="004B56EA"/>
    <w:rsid w:val="004D406C"/>
    <w:rsid w:val="004D49A2"/>
    <w:rsid w:val="004E68D9"/>
    <w:rsid w:val="004F6DB8"/>
    <w:rsid w:val="005121EB"/>
    <w:rsid w:val="00512A27"/>
    <w:rsid w:val="0051435F"/>
    <w:rsid w:val="00515938"/>
    <w:rsid w:val="00515BFC"/>
    <w:rsid w:val="00526C6B"/>
    <w:rsid w:val="005309F1"/>
    <w:rsid w:val="00532340"/>
    <w:rsid w:val="005443B7"/>
    <w:rsid w:val="00546110"/>
    <w:rsid w:val="00551BB2"/>
    <w:rsid w:val="00567CD2"/>
    <w:rsid w:val="00571C24"/>
    <w:rsid w:val="00574295"/>
    <w:rsid w:val="00574A0E"/>
    <w:rsid w:val="00582C81"/>
    <w:rsid w:val="005865E0"/>
    <w:rsid w:val="00587B63"/>
    <w:rsid w:val="005A387A"/>
    <w:rsid w:val="005A5008"/>
    <w:rsid w:val="005A5EA2"/>
    <w:rsid w:val="005C3095"/>
    <w:rsid w:val="005C508B"/>
    <w:rsid w:val="005C5826"/>
    <w:rsid w:val="005C58C9"/>
    <w:rsid w:val="005C6A27"/>
    <w:rsid w:val="005D0961"/>
    <w:rsid w:val="005D61B0"/>
    <w:rsid w:val="00603AD0"/>
    <w:rsid w:val="00625EAE"/>
    <w:rsid w:val="00626142"/>
    <w:rsid w:val="00626996"/>
    <w:rsid w:val="00633E5B"/>
    <w:rsid w:val="00641FE3"/>
    <w:rsid w:val="0064384D"/>
    <w:rsid w:val="006461DB"/>
    <w:rsid w:val="006528EF"/>
    <w:rsid w:val="0066225B"/>
    <w:rsid w:val="006651D1"/>
    <w:rsid w:val="006705B2"/>
    <w:rsid w:val="00675C9A"/>
    <w:rsid w:val="006A35D0"/>
    <w:rsid w:val="006B17D9"/>
    <w:rsid w:val="006C3653"/>
    <w:rsid w:val="006C54FF"/>
    <w:rsid w:val="006E6432"/>
    <w:rsid w:val="006E7379"/>
    <w:rsid w:val="006E7E76"/>
    <w:rsid w:val="006F13E5"/>
    <w:rsid w:val="006F27DB"/>
    <w:rsid w:val="006F2CB5"/>
    <w:rsid w:val="006F4BE9"/>
    <w:rsid w:val="00706837"/>
    <w:rsid w:val="00721F7C"/>
    <w:rsid w:val="00722DE4"/>
    <w:rsid w:val="00734486"/>
    <w:rsid w:val="007467DA"/>
    <w:rsid w:val="00762E97"/>
    <w:rsid w:val="00786E2E"/>
    <w:rsid w:val="0079067A"/>
    <w:rsid w:val="007A1BB9"/>
    <w:rsid w:val="007A708C"/>
    <w:rsid w:val="007A7990"/>
    <w:rsid w:val="007B5824"/>
    <w:rsid w:val="007C3E0B"/>
    <w:rsid w:val="007C41AD"/>
    <w:rsid w:val="007E41D3"/>
    <w:rsid w:val="007E7D92"/>
    <w:rsid w:val="008042A1"/>
    <w:rsid w:val="0080430E"/>
    <w:rsid w:val="00810AB7"/>
    <w:rsid w:val="0082522C"/>
    <w:rsid w:val="008254CA"/>
    <w:rsid w:val="008313E9"/>
    <w:rsid w:val="00833770"/>
    <w:rsid w:val="00836C5B"/>
    <w:rsid w:val="00840BA4"/>
    <w:rsid w:val="008441AC"/>
    <w:rsid w:val="00850F06"/>
    <w:rsid w:val="00852FD9"/>
    <w:rsid w:val="00860475"/>
    <w:rsid w:val="00865739"/>
    <w:rsid w:val="00866CF2"/>
    <w:rsid w:val="00872693"/>
    <w:rsid w:val="00874961"/>
    <w:rsid w:val="00881383"/>
    <w:rsid w:val="008832CA"/>
    <w:rsid w:val="00892BA8"/>
    <w:rsid w:val="008A0FD6"/>
    <w:rsid w:val="008A3428"/>
    <w:rsid w:val="008A5E8D"/>
    <w:rsid w:val="008A655A"/>
    <w:rsid w:val="008C4E59"/>
    <w:rsid w:val="008E410A"/>
    <w:rsid w:val="008E51C4"/>
    <w:rsid w:val="0090574E"/>
    <w:rsid w:val="009108F6"/>
    <w:rsid w:val="00911ED0"/>
    <w:rsid w:val="0093627E"/>
    <w:rsid w:val="00952AA7"/>
    <w:rsid w:val="00952C5F"/>
    <w:rsid w:val="00957607"/>
    <w:rsid w:val="00966733"/>
    <w:rsid w:val="00970657"/>
    <w:rsid w:val="0097194F"/>
    <w:rsid w:val="00980EF5"/>
    <w:rsid w:val="00982B3F"/>
    <w:rsid w:val="0099542E"/>
    <w:rsid w:val="009A67EB"/>
    <w:rsid w:val="009B28D7"/>
    <w:rsid w:val="009C418C"/>
    <w:rsid w:val="009D3457"/>
    <w:rsid w:val="009E10FE"/>
    <w:rsid w:val="009E2E40"/>
    <w:rsid w:val="009E6E28"/>
    <w:rsid w:val="009F09DF"/>
    <w:rsid w:val="009F1DE9"/>
    <w:rsid w:val="009F687A"/>
    <w:rsid w:val="00A00583"/>
    <w:rsid w:val="00A0305E"/>
    <w:rsid w:val="00A066FC"/>
    <w:rsid w:val="00A12659"/>
    <w:rsid w:val="00A14A9D"/>
    <w:rsid w:val="00A17944"/>
    <w:rsid w:val="00A23A34"/>
    <w:rsid w:val="00A30BDB"/>
    <w:rsid w:val="00A4149B"/>
    <w:rsid w:val="00A46377"/>
    <w:rsid w:val="00A47154"/>
    <w:rsid w:val="00A52CC2"/>
    <w:rsid w:val="00A663E2"/>
    <w:rsid w:val="00A72DDA"/>
    <w:rsid w:val="00A84B13"/>
    <w:rsid w:val="00A91EBC"/>
    <w:rsid w:val="00A92CBB"/>
    <w:rsid w:val="00A93002"/>
    <w:rsid w:val="00A969DD"/>
    <w:rsid w:val="00AA3D31"/>
    <w:rsid w:val="00AB1012"/>
    <w:rsid w:val="00AB4B85"/>
    <w:rsid w:val="00AC20A0"/>
    <w:rsid w:val="00AC4FC4"/>
    <w:rsid w:val="00AC516F"/>
    <w:rsid w:val="00AE7696"/>
    <w:rsid w:val="00AF24A9"/>
    <w:rsid w:val="00B0133F"/>
    <w:rsid w:val="00B10858"/>
    <w:rsid w:val="00B17727"/>
    <w:rsid w:val="00B22197"/>
    <w:rsid w:val="00B30EFA"/>
    <w:rsid w:val="00B32E6B"/>
    <w:rsid w:val="00B32E8E"/>
    <w:rsid w:val="00B34395"/>
    <w:rsid w:val="00B542F2"/>
    <w:rsid w:val="00B55D55"/>
    <w:rsid w:val="00B61A65"/>
    <w:rsid w:val="00B735DA"/>
    <w:rsid w:val="00B739D7"/>
    <w:rsid w:val="00B93464"/>
    <w:rsid w:val="00BA1ED8"/>
    <w:rsid w:val="00BB1684"/>
    <w:rsid w:val="00BB16F5"/>
    <w:rsid w:val="00BB284E"/>
    <w:rsid w:val="00BD116F"/>
    <w:rsid w:val="00BD3B22"/>
    <w:rsid w:val="00BD6752"/>
    <w:rsid w:val="00BE7BF5"/>
    <w:rsid w:val="00BF1FDE"/>
    <w:rsid w:val="00C03FFF"/>
    <w:rsid w:val="00C060D8"/>
    <w:rsid w:val="00C102B5"/>
    <w:rsid w:val="00C20BB3"/>
    <w:rsid w:val="00C26916"/>
    <w:rsid w:val="00C3249D"/>
    <w:rsid w:val="00C42452"/>
    <w:rsid w:val="00C62697"/>
    <w:rsid w:val="00C65F2C"/>
    <w:rsid w:val="00C81FB8"/>
    <w:rsid w:val="00C91F73"/>
    <w:rsid w:val="00CA66E9"/>
    <w:rsid w:val="00CA6771"/>
    <w:rsid w:val="00CC07D9"/>
    <w:rsid w:val="00CC2235"/>
    <w:rsid w:val="00CC2D4A"/>
    <w:rsid w:val="00CC5FC1"/>
    <w:rsid w:val="00CD06C4"/>
    <w:rsid w:val="00CE2E20"/>
    <w:rsid w:val="00CE6905"/>
    <w:rsid w:val="00CE708C"/>
    <w:rsid w:val="00CF526B"/>
    <w:rsid w:val="00D018F1"/>
    <w:rsid w:val="00D02AFD"/>
    <w:rsid w:val="00D0628D"/>
    <w:rsid w:val="00D17C18"/>
    <w:rsid w:val="00D25F99"/>
    <w:rsid w:val="00D27E02"/>
    <w:rsid w:val="00D3226A"/>
    <w:rsid w:val="00D33227"/>
    <w:rsid w:val="00D418EC"/>
    <w:rsid w:val="00D420BC"/>
    <w:rsid w:val="00D5034D"/>
    <w:rsid w:val="00D53725"/>
    <w:rsid w:val="00D613D9"/>
    <w:rsid w:val="00D646E0"/>
    <w:rsid w:val="00D65868"/>
    <w:rsid w:val="00D9412E"/>
    <w:rsid w:val="00DB1B65"/>
    <w:rsid w:val="00DC5CDF"/>
    <w:rsid w:val="00DD1ADF"/>
    <w:rsid w:val="00DD2FC6"/>
    <w:rsid w:val="00DD3BEB"/>
    <w:rsid w:val="00DE46B8"/>
    <w:rsid w:val="00DE5A2A"/>
    <w:rsid w:val="00DF6964"/>
    <w:rsid w:val="00E0568D"/>
    <w:rsid w:val="00E05B2D"/>
    <w:rsid w:val="00E10621"/>
    <w:rsid w:val="00E132BF"/>
    <w:rsid w:val="00E13764"/>
    <w:rsid w:val="00E21F06"/>
    <w:rsid w:val="00E4610D"/>
    <w:rsid w:val="00E56A88"/>
    <w:rsid w:val="00E57B5B"/>
    <w:rsid w:val="00E918F1"/>
    <w:rsid w:val="00E92D93"/>
    <w:rsid w:val="00E95A3E"/>
    <w:rsid w:val="00EA1879"/>
    <w:rsid w:val="00EA3568"/>
    <w:rsid w:val="00EB1D8C"/>
    <w:rsid w:val="00EB58DE"/>
    <w:rsid w:val="00EC5F95"/>
    <w:rsid w:val="00ED3FE6"/>
    <w:rsid w:val="00ED4241"/>
    <w:rsid w:val="00ED66A0"/>
    <w:rsid w:val="00EE0294"/>
    <w:rsid w:val="00EE3BD3"/>
    <w:rsid w:val="00F11FCF"/>
    <w:rsid w:val="00F2180C"/>
    <w:rsid w:val="00F46B85"/>
    <w:rsid w:val="00F50E30"/>
    <w:rsid w:val="00F71307"/>
    <w:rsid w:val="00F71BA7"/>
    <w:rsid w:val="00F85928"/>
    <w:rsid w:val="00F90534"/>
    <w:rsid w:val="00F90DAB"/>
    <w:rsid w:val="00FA5F98"/>
    <w:rsid w:val="00FB6182"/>
    <w:rsid w:val="00FD53A7"/>
    <w:rsid w:val="00FE2B77"/>
    <w:rsid w:val="00FE344F"/>
    <w:rsid w:val="00FE3F28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11EB3"/>
  <w15:docId w15:val="{079DEDBF-DC3C-4260-9948-5232E4E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4B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Char"/>
    <w:basedOn w:val="a"/>
    <w:link w:val="10"/>
    <w:qFormat/>
    <w:rsid w:val="00363597"/>
    <w:pPr>
      <w:keepNext/>
      <w:keepLines/>
      <w:spacing w:beforeLines="50" w:afterLines="50"/>
      <w:ind w:firstLineChars="0" w:firstLine="0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952A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link w:val="30"/>
    <w:qFormat/>
    <w:rsid w:val="00305A4B"/>
    <w:pPr>
      <w:keepNext/>
      <w:keepLines/>
      <w:spacing w:beforeLines="50" w:afterLines="50"/>
      <w:ind w:firstLineChars="0" w:firstLine="0"/>
      <w:outlineLvl w:val="2"/>
    </w:pPr>
    <w:rPr>
      <w:rFonts w:eastAsia="黑体"/>
      <w:b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"/>
    <w:rsid w:val="00952AA7"/>
    <w:rPr>
      <w:rFonts w:eastAsia="黑体"/>
      <w:sz w:val="44"/>
    </w:rPr>
  </w:style>
  <w:style w:type="paragraph" w:customStyle="1" w:styleId="a4">
    <w:name w:val="章标题"/>
    <w:basedOn w:val="a"/>
    <w:rsid w:val="00952AA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customStyle="1" w:styleId="a5">
    <w:name w:val="节标题"/>
    <w:basedOn w:val="a"/>
    <w:rsid w:val="00952AA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customStyle="1" w:styleId="a6">
    <w:name w:val="条标题"/>
    <w:basedOn w:val="a"/>
    <w:rsid w:val="00952AA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character" w:customStyle="1" w:styleId="a7">
    <w:name w:val="数字和字母"/>
    <w:rsid w:val="00952AA7"/>
    <w:rPr>
      <w:rFonts w:eastAsia="Times New Roman"/>
    </w:rPr>
  </w:style>
  <w:style w:type="paragraph" w:customStyle="1" w:styleId="a8">
    <w:name w:val="分类号"/>
    <w:basedOn w:val="a"/>
    <w:rsid w:val="00952AA7"/>
    <w:rPr>
      <w:rFonts w:eastAsia="黑体"/>
      <w:sz w:val="21"/>
    </w:rPr>
  </w:style>
  <w:style w:type="paragraph" w:customStyle="1" w:styleId="a9">
    <w:name w:val="单位代码"/>
    <w:basedOn w:val="a8"/>
    <w:rsid w:val="00952AA7"/>
  </w:style>
  <w:style w:type="paragraph" w:customStyle="1" w:styleId="aa">
    <w:name w:val="学号"/>
    <w:basedOn w:val="a8"/>
    <w:rsid w:val="00952AA7"/>
  </w:style>
  <w:style w:type="paragraph" w:customStyle="1" w:styleId="ab">
    <w:name w:val="密级"/>
    <w:basedOn w:val="a8"/>
    <w:rsid w:val="00952AA7"/>
  </w:style>
  <w:style w:type="paragraph" w:customStyle="1" w:styleId="ac">
    <w:name w:val="毕业设计(论文)"/>
    <w:next w:val="ad"/>
    <w:rsid w:val="00952AA7"/>
    <w:rPr>
      <w:rFonts w:eastAsia="黑体"/>
      <w:kern w:val="2"/>
      <w:sz w:val="72"/>
      <w:szCs w:val="24"/>
    </w:rPr>
  </w:style>
  <w:style w:type="paragraph" w:customStyle="1" w:styleId="ae">
    <w:name w:val="(论文标题)"/>
    <w:next w:val="ad"/>
    <w:rsid w:val="00952AA7"/>
    <w:pPr>
      <w:jc w:val="center"/>
    </w:pPr>
    <w:rPr>
      <w:rFonts w:eastAsia="黑体"/>
      <w:kern w:val="2"/>
      <w:sz w:val="44"/>
      <w:szCs w:val="24"/>
    </w:rPr>
  </w:style>
  <w:style w:type="paragraph" w:styleId="ad">
    <w:name w:val="Plain Text"/>
    <w:basedOn w:val="a"/>
    <w:link w:val="af"/>
    <w:uiPriority w:val="99"/>
    <w:rsid w:val="00952AA7"/>
    <w:rPr>
      <w:rFonts w:ascii="宋体" w:hAnsi="Courier New"/>
      <w:sz w:val="21"/>
      <w:szCs w:val="21"/>
      <w:lang w:val="x-none" w:eastAsia="x-none"/>
    </w:rPr>
  </w:style>
  <w:style w:type="paragraph" w:customStyle="1" w:styleId="af0">
    <w:name w:val="院(系)名称"/>
    <w:next w:val="ad"/>
    <w:rsid w:val="00C62697"/>
    <w:rPr>
      <w:rFonts w:eastAsia="黑体"/>
      <w:bCs/>
      <w:kern w:val="2"/>
      <w:sz w:val="30"/>
      <w:szCs w:val="32"/>
    </w:rPr>
  </w:style>
  <w:style w:type="paragraph" w:customStyle="1" w:styleId="af1">
    <w:name w:val="专业名称"/>
    <w:next w:val="ad"/>
    <w:rsid w:val="00952AA7"/>
    <w:rPr>
      <w:rFonts w:eastAsia="黑体"/>
      <w:kern w:val="2"/>
      <w:sz w:val="30"/>
      <w:szCs w:val="24"/>
    </w:rPr>
  </w:style>
  <w:style w:type="paragraph" w:customStyle="1" w:styleId="af2">
    <w:name w:val="学生姓名"/>
    <w:next w:val="ad"/>
    <w:rsid w:val="00911ED0"/>
    <w:rPr>
      <w:rFonts w:eastAsia="黑体"/>
      <w:kern w:val="2"/>
      <w:sz w:val="30"/>
      <w:szCs w:val="24"/>
    </w:rPr>
  </w:style>
  <w:style w:type="paragraph" w:customStyle="1" w:styleId="af3">
    <w:name w:val="指导老师"/>
    <w:basedOn w:val="af2"/>
    <w:rsid w:val="00911ED0"/>
  </w:style>
  <w:style w:type="paragraph" w:customStyle="1" w:styleId="af4">
    <w:name w:val="年月日"/>
    <w:basedOn w:val="af2"/>
    <w:rsid w:val="00911ED0"/>
  </w:style>
  <w:style w:type="paragraph" w:customStyle="1" w:styleId="af5">
    <w:name w:val="封面书脊(论文题目、姓名)"/>
    <w:link w:val="Char"/>
    <w:rsid w:val="00911ED0"/>
    <w:rPr>
      <w:rFonts w:eastAsia="黑体"/>
      <w:kern w:val="2"/>
      <w:sz w:val="28"/>
      <w:szCs w:val="24"/>
    </w:rPr>
  </w:style>
  <w:style w:type="paragraph" w:customStyle="1" w:styleId="af6">
    <w:name w:val="封面书脊(北京航空航天大学)"/>
    <w:basedOn w:val="af5"/>
    <w:link w:val="Char0"/>
    <w:rsid w:val="00911ED0"/>
    <w:rPr>
      <w:sz w:val="24"/>
    </w:rPr>
  </w:style>
  <w:style w:type="character" w:customStyle="1" w:styleId="af7">
    <w:name w:val="封面（数字和字母）"/>
    <w:rsid w:val="00911ED0"/>
    <w:rPr>
      <w:rFonts w:eastAsia="Times New Roman"/>
      <w:b/>
      <w:sz w:val="28"/>
    </w:rPr>
  </w:style>
  <w:style w:type="paragraph" w:styleId="af8">
    <w:name w:val="header"/>
    <w:basedOn w:val="a"/>
    <w:link w:val="af9"/>
    <w:uiPriority w:val="99"/>
    <w:rsid w:val="0033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a">
    <w:name w:val="footer"/>
    <w:basedOn w:val="a"/>
    <w:link w:val="afb"/>
    <w:uiPriority w:val="99"/>
    <w:rsid w:val="0033542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c">
    <w:name w:val="page number"/>
    <w:basedOn w:val="a0"/>
    <w:rsid w:val="00C42452"/>
  </w:style>
  <w:style w:type="character" w:customStyle="1" w:styleId="af9">
    <w:name w:val="页眉 字符"/>
    <w:basedOn w:val="a0"/>
    <w:link w:val="af8"/>
    <w:uiPriority w:val="99"/>
    <w:rsid w:val="00852FD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封面书脊(论文题目、姓名) Char"/>
    <w:basedOn w:val="a0"/>
    <w:link w:val="af5"/>
    <w:rsid w:val="006528EF"/>
    <w:rPr>
      <w:rFonts w:eastAsia="黑体"/>
      <w:kern w:val="2"/>
      <w:sz w:val="28"/>
      <w:szCs w:val="24"/>
      <w:lang w:val="en-US" w:eastAsia="zh-CN" w:bidi="ar-SA"/>
    </w:rPr>
  </w:style>
  <w:style w:type="character" w:customStyle="1" w:styleId="Char0">
    <w:name w:val="封面书脊(北京航空航天大学) Char"/>
    <w:basedOn w:val="Char"/>
    <w:link w:val="af6"/>
    <w:rsid w:val="006528EF"/>
    <w:rPr>
      <w:rFonts w:eastAsia="黑体"/>
      <w:kern w:val="2"/>
      <w:sz w:val="24"/>
      <w:szCs w:val="24"/>
      <w:lang w:val="en-US" w:eastAsia="zh-CN" w:bidi="ar-SA"/>
    </w:rPr>
  </w:style>
  <w:style w:type="paragraph" w:customStyle="1" w:styleId="afd">
    <w:name w:val="中文摘要（论文题目）"/>
    <w:basedOn w:val="a"/>
    <w:rsid w:val="003A3A2C"/>
    <w:rPr>
      <w:rFonts w:eastAsia="黑体"/>
      <w:sz w:val="30"/>
    </w:rPr>
  </w:style>
  <w:style w:type="paragraph" w:customStyle="1" w:styleId="afe">
    <w:name w:val="中文摘要字样"/>
    <w:basedOn w:val="a"/>
    <w:next w:val="a"/>
    <w:rsid w:val="003A3A2C"/>
    <w:rPr>
      <w:rFonts w:eastAsia="黑体"/>
      <w:sz w:val="32"/>
    </w:rPr>
  </w:style>
  <w:style w:type="paragraph" w:customStyle="1" w:styleId="aff">
    <w:name w:val="关键字三字"/>
    <w:basedOn w:val="afd"/>
    <w:next w:val="a"/>
    <w:rsid w:val="003A3A2C"/>
    <w:rPr>
      <w:sz w:val="28"/>
    </w:rPr>
  </w:style>
  <w:style w:type="paragraph" w:customStyle="1" w:styleId="aff0">
    <w:name w:val="第一级标题"/>
    <w:next w:val="a"/>
    <w:rsid w:val="003A3A2C"/>
    <w:rPr>
      <w:rFonts w:eastAsia="黑体"/>
      <w:kern w:val="2"/>
      <w:sz w:val="24"/>
      <w:szCs w:val="24"/>
    </w:rPr>
  </w:style>
  <w:style w:type="paragraph" w:customStyle="1" w:styleId="aff1">
    <w:name w:val="其余标题"/>
    <w:next w:val="a"/>
    <w:rsid w:val="003A3A2C"/>
    <w:rPr>
      <w:kern w:val="2"/>
      <w:sz w:val="24"/>
      <w:szCs w:val="24"/>
    </w:rPr>
  </w:style>
  <w:style w:type="paragraph" w:customStyle="1" w:styleId="aff2">
    <w:name w:val="表格（表序表名）"/>
    <w:next w:val="a"/>
    <w:rsid w:val="009108F6"/>
    <w:rPr>
      <w:rFonts w:eastAsia="黑体"/>
      <w:kern w:val="2"/>
      <w:sz w:val="21"/>
      <w:szCs w:val="24"/>
    </w:rPr>
  </w:style>
  <w:style w:type="paragraph" w:customStyle="1" w:styleId="aff3">
    <w:name w:val="表格（数字字母）"/>
    <w:next w:val="a"/>
    <w:rsid w:val="009108F6"/>
    <w:rPr>
      <w:rFonts w:eastAsia="Times New Roman"/>
      <w:kern w:val="2"/>
      <w:sz w:val="21"/>
      <w:szCs w:val="24"/>
    </w:rPr>
  </w:style>
  <w:style w:type="paragraph" w:customStyle="1" w:styleId="aff4">
    <w:name w:val="表格（文字说明）"/>
    <w:rsid w:val="009108F6"/>
    <w:rPr>
      <w:kern w:val="2"/>
      <w:sz w:val="21"/>
      <w:szCs w:val="24"/>
    </w:rPr>
  </w:style>
  <w:style w:type="paragraph" w:customStyle="1" w:styleId="aff5">
    <w:name w:val="表格（附注）"/>
    <w:rsid w:val="009108F6"/>
    <w:rPr>
      <w:kern w:val="2"/>
      <w:sz w:val="18"/>
      <w:szCs w:val="24"/>
    </w:rPr>
  </w:style>
  <w:style w:type="paragraph" w:customStyle="1" w:styleId="aff6">
    <w:name w:val="图题"/>
    <w:next w:val="a"/>
    <w:rsid w:val="00633E5B"/>
    <w:rPr>
      <w:kern w:val="2"/>
      <w:sz w:val="21"/>
      <w:szCs w:val="24"/>
    </w:rPr>
  </w:style>
  <w:style w:type="paragraph" w:customStyle="1" w:styleId="aff7">
    <w:name w:val="图注及其它说明"/>
    <w:next w:val="a"/>
    <w:rsid w:val="00633E5B"/>
    <w:rPr>
      <w:kern w:val="2"/>
      <w:sz w:val="18"/>
      <w:szCs w:val="24"/>
    </w:rPr>
  </w:style>
  <w:style w:type="paragraph" w:customStyle="1" w:styleId="aff8">
    <w:name w:val="直接引用"/>
    <w:next w:val="a"/>
    <w:rsid w:val="00633E5B"/>
    <w:rPr>
      <w:kern w:val="2"/>
      <w:sz w:val="28"/>
      <w:szCs w:val="24"/>
    </w:rPr>
  </w:style>
  <w:style w:type="paragraph" w:customStyle="1" w:styleId="aff9">
    <w:name w:val="上标"/>
    <w:next w:val="a"/>
    <w:rsid w:val="00633E5B"/>
    <w:rPr>
      <w:kern w:val="2"/>
      <w:sz w:val="24"/>
      <w:szCs w:val="24"/>
      <w:vertAlign w:val="superscript"/>
    </w:rPr>
  </w:style>
  <w:style w:type="character" w:customStyle="1" w:styleId="afb">
    <w:name w:val="页脚 字符"/>
    <w:link w:val="afa"/>
    <w:uiPriority w:val="99"/>
    <w:rsid w:val="00432F5D"/>
    <w:rPr>
      <w:kern w:val="2"/>
      <w:sz w:val="18"/>
      <w:szCs w:val="18"/>
    </w:rPr>
  </w:style>
  <w:style w:type="character" w:customStyle="1" w:styleId="10">
    <w:name w:val="标题 1 字符"/>
    <w:aliases w:val="Char 字符"/>
    <w:link w:val="1"/>
    <w:rsid w:val="00363597"/>
    <w:rPr>
      <w:rFonts w:eastAsia="黑体"/>
      <w:b/>
      <w:bCs/>
      <w:kern w:val="44"/>
      <w:sz w:val="32"/>
      <w:szCs w:val="44"/>
    </w:rPr>
  </w:style>
  <w:style w:type="paragraph" w:customStyle="1" w:styleId="affa">
    <w:name w:val="论文正文"/>
    <w:basedOn w:val="a"/>
    <w:link w:val="Char1"/>
    <w:rsid w:val="00432F5D"/>
    <w:pPr>
      <w:spacing w:line="300" w:lineRule="auto"/>
    </w:pPr>
    <w:rPr>
      <w:szCs w:val="20"/>
      <w:lang w:val="x-none" w:eastAsia="x-none"/>
    </w:rPr>
  </w:style>
  <w:style w:type="character" w:customStyle="1" w:styleId="Char1">
    <w:name w:val="论文正文 Char"/>
    <w:link w:val="affa"/>
    <w:rsid w:val="00432F5D"/>
    <w:rPr>
      <w:kern w:val="2"/>
      <w:sz w:val="24"/>
    </w:rPr>
  </w:style>
  <w:style w:type="paragraph" w:styleId="21">
    <w:name w:val="Body Text Indent 2"/>
    <w:basedOn w:val="a"/>
    <w:link w:val="22"/>
    <w:autoRedefine/>
    <w:rsid w:val="00833770"/>
    <w:rPr>
      <w:szCs w:val="21"/>
    </w:rPr>
  </w:style>
  <w:style w:type="character" w:customStyle="1" w:styleId="22">
    <w:name w:val="正文文本缩进 2 字符"/>
    <w:basedOn w:val="a0"/>
    <w:link w:val="21"/>
    <w:rsid w:val="00833770"/>
    <w:rPr>
      <w:kern w:val="2"/>
      <w:sz w:val="24"/>
      <w:szCs w:val="21"/>
    </w:rPr>
  </w:style>
  <w:style w:type="character" w:customStyle="1" w:styleId="30">
    <w:name w:val="标题 3 字符"/>
    <w:link w:val="3"/>
    <w:rsid w:val="00305A4B"/>
    <w:rPr>
      <w:rFonts w:eastAsia="黑体"/>
      <w:b/>
      <w:bCs/>
      <w:kern w:val="2"/>
      <w:sz w:val="24"/>
      <w:szCs w:val="32"/>
    </w:rPr>
  </w:style>
  <w:style w:type="paragraph" w:customStyle="1" w:styleId="InfoBlue">
    <w:name w:val="InfoBlue"/>
    <w:basedOn w:val="a"/>
    <w:next w:val="affb"/>
    <w:autoRedefine/>
    <w:rsid w:val="00432F5D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Cs/>
      <w:snapToGrid w:val="0"/>
      <w:kern w:val="0"/>
      <w:sz w:val="21"/>
      <w:szCs w:val="21"/>
    </w:rPr>
  </w:style>
  <w:style w:type="paragraph" w:styleId="affb">
    <w:name w:val="Body Text"/>
    <w:basedOn w:val="a"/>
    <w:link w:val="affc"/>
    <w:uiPriority w:val="99"/>
    <w:unhideWhenUsed/>
    <w:rsid w:val="00432F5D"/>
    <w:pPr>
      <w:spacing w:after="120"/>
    </w:pPr>
    <w:rPr>
      <w:sz w:val="21"/>
    </w:rPr>
  </w:style>
  <w:style w:type="character" w:customStyle="1" w:styleId="affc">
    <w:name w:val="正文文本 字符"/>
    <w:basedOn w:val="a0"/>
    <w:link w:val="affb"/>
    <w:uiPriority w:val="99"/>
    <w:rsid w:val="00432F5D"/>
    <w:rPr>
      <w:kern w:val="2"/>
      <w:sz w:val="21"/>
      <w:szCs w:val="24"/>
    </w:rPr>
  </w:style>
  <w:style w:type="paragraph" w:styleId="affd">
    <w:name w:val="Balloon Text"/>
    <w:basedOn w:val="a"/>
    <w:link w:val="affe"/>
    <w:uiPriority w:val="99"/>
    <w:unhideWhenUsed/>
    <w:rsid w:val="00432F5D"/>
    <w:rPr>
      <w:sz w:val="18"/>
      <w:szCs w:val="18"/>
    </w:rPr>
  </w:style>
  <w:style w:type="character" w:customStyle="1" w:styleId="affe">
    <w:name w:val="批注框文本 字符"/>
    <w:basedOn w:val="a0"/>
    <w:link w:val="affd"/>
    <w:uiPriority w:val="99"/>
    <w:rsid w:val="00432F5D"/>
    <w:rPr>
      <w:kern w:val="2"/>
      <w:sz w:val="18"/>
      <w:szCs w:val="18"/>
    </w:rPr>
  </w:style>
  <w:style w:type="character" w:styleId="afff">
    <w:name w:val="Hyperlink"/>
    <w:uiPriority w:val="99"/>
    <w:unhideWhenUsed/>
    <w:rsid w:val="00432F5D"/>
    <w:rPr>
      <w:color w:val="0000FF"/>
      <w:u w:val="single"/>
    </w:rPr>
  </w:style>
  <w:style w:type="character" w:customStyle="1" w:styleId="20">
    <w:name w:val="标题 2 字符"/>
    <w:link w:val="2"/>
    <w:uiPriority w:val="99"/>
    <w:rsid w:val="00432F5D"/>
    <w:rPr>
      <w:rFonts w:ascii="Arial" w:eastAsia="黑体" w:hAnsi="Arial"/>
      <w:b/>
      <w:bCs/>
      <w:kern w:val="2"/>
      <w:sz w:val="32"/>
      <w:szCs w:val="32"/>
    </w:rPr>
  </w:style>
  <w:style w:type="paragraph" w:styleId="afff0">
    <w:name w:val="Date"/>
    <w:basedOn w:val="a"/>
    <w:next w:val="a"/>
    <w:link w:val="afff1"/>
    <w:rsid w:val="00432F5D"/>
    <w:rPr>
      <w:szCs w:val="20"/>
    </w:rPr>
  </w:style>
  <w:style w:type="character" w:customStyle="1" w:styleId="afff1">
    <w:name w:val="日期 字符"/>
    <w:basedOn w:val="a0"/>
    <w:link w:val="afff0"/>
    <w:rsid w:val="00432F5D"/>
    <w:rPr>
      <w:kern w:val="2"/>
      <w:sz w:val="24"/>
    </w:rPr>
  </w:style>
  <w:style w:type="paragraph" w:customStyle="1" w:styleId="0">
    <w:name w:val="样式 并列项 + 首行缩进:  0 厘米"/>
    <w:basedOn w:val="a"/>
    <w:autoRedefine/>
    <w:rsid w:val="00432F5D"/>
    <w:pPr>
      <w:adjustRightInd w:val="0"/>
      <w:ind w:firstLine="480"/>
    </w:pPr>
    <w:rPr>
      <w:szCs w:val="20"/>
    </w:rPr>
  </w:style>
  <w:style w:type="character" w:customStyle="1" w:styleId="d1">
    <w:name w:val="d1"/>
    <w:rsid w:val="00432F5D"/>
    <w:rPr>
      <w:rFonts w:ascii="ˎ̥" w:hAnsi="ˎ̥" w:hint="default"/>
      <w:color w:val="5C5C5C"/>
      <w:sz w:val="21"/>
      <w:u w:val="none"/>
    </w:rPr>
  </w:style>
  <w:style w:type="paragraph" w:styleId="afff2">
    <w:name w:val="Body Text Indent"/>
    <w:basedOn w:val="a"/>
    <w:link w:val="afff3"/>
    <w:rsid w:val="00432F5D"/>
    <w:pPr>
      <w:spacing w:line="300" w:lineRule="auto"/>
      <w:ind w:firstLine="560"/>
    </w:pPr>
    <w:rPr>
      <w:sz w:val="28"/>
      <w:szCs w:val="28"/>
    </w:rPr>
  </w:style>
  <w:style w:type="character" w:customStyle="1" w:styleId="afff3">
    <w:name w:val="正文文本缩进 字符"/>
    <w:basedOn w:val="a0"/>
    <w:link w:val="afff2"/>
    <w:rsid w:val="00432F5D"/>
    <w:rPr>
      <w:kern w:val="2"/>
      <w:sz w:val="28"/>
      <w:szCs w:val="28"/>
    </w:rPr>
  </w:style>
  <w:style w:type="character" w:customStyle="1" w:styleId="headline-content">
    <w:name w:val="headline-content"/>
    <w:rsid w:val="00432F5D"/>
  </w:style>
  <w:style w:type="table" w:styleId="afff4">
    <w:name w:val="Table Grid"/>
    <w:basedOn w:val="a1"/>
    <w:uiPriority w:val="59"/>
    <w:rsid w:val="00432F5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qFormat/>
    <w:rsid w:val="00432F5D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467DA"/>
    <w:pPr>
      <w:tabs>
        <w:tab w:val="right" w:leader="dot" w:pos="9072"/>
      </w:tabs>
    </w:pPr>
    <w:rPr>
      <w:rFonts w:eastAsia="黑体"/>
      <w:b/>
      <w:noProof/>
    </w:rPr>
  </w:style>
  <w:style w:type="paragraph" w:styleId="31">
    <w:name w:val="toc 3"/>
    <w:basedOn w:val="a"/>
    <w:next w:val="a"/>
    <w:autoRedefine/>
    <w:uiPriority w:val="39"/>
    <w:unhideWhenUsed/>
    <w:qFormat/>
    <w:rsid w:val="00432F5D"/>
    <w:pPr>
      <w:ind w:leftChars="400" w:left="840"/>
    </w:pPr>
    <w:rPr>
      <w:sz w:val="21"/>
    </w:rPr>
  </w:style>
  <w:style w:type="paragraph" w:styleId="23">
    <w:name w:val="toc 2"/>
    <w:basedOn w:val="a"/>
    <w:next w:val="a"/>
    <w:autoRedefine/>
    <w:uiPriority w:val="39"/>
    <w:unhideWhenUsed/>
    <w:qFormat/>
    <w:rsid w:val="00F71BA7"/>
    <w:pPr>
      <w:tabs>
        <w:tab w:val="right" w:leader="dot" w:pos="9061"/>
      </w:tabs>
      <w:ind w:leftChars="200" w:left="480"/>
    </w:pPr>
    <w:rPr>
      <w:noProof/>
    </w:rPr>
  </w:style>
  <w:style w:type="paragraph" w:styleId="afff5">
    <w:name w:val="Normal (Web)"/>
    <w:basedOn w:val="a"/>
    <w:uiPriority w:val="99"/>
    <w:unhideWhenUsed/>
    <w:rsid w:val="00432F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rsid w:val="00432F5D"/>
  </w:style>
  <w:style w:type="character" w:styleId="afff6">
    <w:name w:val="Strong"/>
    <w:uiPriority w:val="22"/>
    <w:qFormat/>
    <w:rsid w:val="00432F5D"/>
    <w:rPr>
      <w:b/>
      <w:bCs/>
    </w:rPr>
  </w:style>
  <w:style w:type="character" w:customStyle="1" w:styleId="def">
    <w:name w:val="def"/>
    <w:rsid w:val="00432F5D"/>
  </w:style>
  <w:style w:type="paragraph" w:styleId="afff7">
    <w:name w:val="footnote text"/>
    <w:basedOn w:val="a"/>
    <w:link w:val="afff8"/>
    <w:rsid w:val="00432F5D"/>
    <w:pPr>
      <w:snapToGrid w:val="0"/>
      <w:jc w:val="left"/>
    </w:pPr>
    <w:rPr>
      <w:sz w:val="18"/>
      <w:szCs w:val="18"/>
    </w:rPr>
  </w:style>
  <w:style w:type="character" w:customStyle="1" w:styleId="afff8">
    <w:name w:val="脚注文本 字符"/>
    <w:basedOn w:val="a0"/>
    <w:link w:val="afff7"/>
    <w:rsid w:val="00432F5D"/>
    <w:rPr>
      <w:kern w:val="2"/>
      <w:sz w:val="18"/>
      <w:szCs w:val="18"/>
    </w:rPr>
  </w:style>
  <w:style w:type="character" w:styleId="afff9">
    <w:name w:val="footnote reference"/>
    <w:rsid w:val="00432F5D"/>
    <w:rPr>
      <w:vertAlign w:val="superscript"/>
    </w:rPr>
  </w:style>
  <w:style w:type="paragraph" w:customStyle="1" w:styleId="CharCharCharCharCharChar1CharCharCharCharCharChar">
    <w:name w:val="Char Char Char Char Char Char1 Char Char Char Char Char Char"/>
    <w:basedOn w:val="a"/>
    <w:autoRedefine/>
    <w:rsid w:val="00432F5D"/>
    <w:pPr>
      <w:spacing w:line="460" w:lineRule="exact"/>
      <w:ind w:firstLine="480"/>
    </w:pPr>
    <w:rPr>
      <w:rFonts w:ascii="宋体" w:hAnsi="宋体"/>
      <w:kern w:val="0"/>
    </w:rPr>
  </w:style>
  <w:style w:type="character" w:customStyle="1" w:styleId="af">
    <w:name w:val="纯文本 字符"/>
    <w:link w:val="ad"/>
    <w:uiPriority w:val="99"/>
    <w:rsid w:val="00432F5D"/>
    <w:rPr>
      <w:rFonts w:ascii="宋体" w:hAnsi="Courier New" w:cs="Courier New"/>
      <w:kern w:val="2"/>
      <w:sz w:val="21"/>
      <w:szCs w:val="21"/>
    </w:rPr>
  </w:style>
  <w:style w:type="character" w:customStyle="1" w:styleId="senten">
    <w:name w:val="sent_en"/>
    <w:basedOn w:val="a0"/>
    <w:rsid w:val="007E41D3"/>
  </w:style>
  <w:style w:type="character" w:customStyle="1" w:styleId="86-1-1">
    <w:name w:val="86-1-1"/>
    <w:basedOn w:val="a0"/>
    <w:rsid w:val="007E41D3"/>
  </w:style>
  <w:style w:type="character" w:customStyle="1" w:styleId="86-2-1">
    <w:name w:val="86-2-1"/>
    <w:basedOn w:val="a0"/>
    <w:rsid w:val="007E41D3"/>
  </w:style>
  <w:style w:type="character" w:customStyle="1" w:styleId="86-3-1">
    <w:name w:val="86-3-1"/>
    <w:basedOn w:val="a0"/>
    <w:rsid w:val="007E41D3"/>
  </w:style>
  <w:style w:type="character" w:customStyle="1" w:styleId="86-4-1">
    <w:name w:val="86-4-1"/>
    <w:basedOn w:val="a0"/>
    <w:rsid w:val="007E41D3"/>
  </w:style>
  <w:style w:type="character" w:customStyle="1" w:styleId="86-5-1">
    <w:name w:val="86-5-1"/>
    <w:basedOn w:val="a0"/>
    <w:rsid w:val="007E41D3"/>
  </w:style>
  <w:style w:type="character" w:customStyle="1" w:styleId="86-6-1">
    <w:name w:val="86-6-1"/>
    <w:basedOn w:val="a0"/>
    <w:rsid w:val="007E41D3"/>
  </w:style>
  <w:style w:type="paragraph" w:styleId="afffa">
    <w:name w:val="List Paragraph"/>
    <w:basedOn w:val="a"/>
    <w:uiPriority w:val="34"/>
    <w:qFormat/>
    <w:rsid w:val="00574295"/>
    <w:pPr>
      <w:ind w:firstLine="420"/>
    </w:pPr>
  </w:style>
  <w:style w:type="paragraph" w:styleId="afffb">
    <w:name w:val="Title"/>
    <w:aliases w:val="标题1"/>
    <w:basedOn w:val="1"/>
    <w:next w:val="1"/>
    <w:link w:val="afffc"/>
    <w:qFormat/>
    <w:rsid w:val="00236B1C"/>
    <w:pPr>
      <w:jc w:val="center"/>
    </w:pPr>
    <w:rPr>
      <w:rFonts w:ascii="Cambria" w:hAnsi="Cambria"/>
      <w:bCs w:val="0"/>
      <w:szCs w:val="32"/>
    </w:rPr>
  </w:style>
  <w:style w:type="character" w:customStyle="1" w:styleId="afffc">
    <w:name w:val="标题 字符"/>
    <w:aliases w:val="标题1 字符"/>
    <w:basedOn w:val="a0"/>
    <w:link w:val="afffb"/>
    <w:rsid w:val="00236B1C"/>
    <w:rPr>
      <w:rFonts w:ascii="Cambria" w:eastAsia="黑体" w:hAnsi="Cambria" w:cs="Times New Roman"/>
      <w:b/>
      <w:kern w:val="44"/>
      <w:sz w:val="32"/>
      <w:szCs w:val="32"/>
    </w:rPr>
  </w:style>
  <w:style w:type="paragraph" w:styleId="afffd">
    <w:name w:val="Subtitle"/>
    <w:aliases w:val="标题2"/>
    <w:basedOn w:val="2"/>
    <w:next w:val="2"/>
    <w:link w:val="afffe"/>
    <w:qFormat/>
    <w:rsid w:val="00224E92"/>
    <w:pPr>
      <w:spacing w:beforeLines="50" w:afterLines="50" w:line="360" w:lineRule="auto"/>
      <w:ind w:firstLineChars="0" w:firstLine="0"/>
      <w:jc w:val="left"/>
    </w:pPr>
    <w:rPr>
      <w:rFonts w:ascii="Cambria" w:hAnsi="Cambria"/>
      <w:b w:val="0"/>
      <w:bCs w:val="0"/>
      <w:kern w:val="28"/>
      <w:sz w:val="24"/>
    </w:rPr>
  </w:style>
  <w:style w:type="character" w:customStyle="1" w:styleId="afffe">
    <w:name w:val="副标题 字符"/>
    <w:aliases w:val="标题2 字符"/>
    <w:basedOn w:val="a0"/>
    <w:link w:val="afffd"/>
    <w:rsid w:val="00224E92"/>
    <w:rPr>
      <w:rFonts w:ascii="Cambria" w:eastAsia="黑体" w:hAnsi="Cambria" w:cs="Times New Roman"/>
      <w:kern w:val="28"/>
      <w:sz w:val="24"/>
      <w:szCs w:val="32"/>
    </w:rPr>
  </w:style>
  <w:style w:type="paragraph" w:styleId="affff">
    <w:name w:val="caption"/>
    <w:basedOn w:val="a"/>
    <w:next w:val="a"/>
    <w:unhideWhenUsed/>
    <w:qFormat/>
    <w:rsid w:val="00F8592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oleObject" Target="embeddings/Microsoft_Visio_2003-2010___111111111.vsd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oleObject" Target="embeddings/Microsoft_Visio_2003-2010___333333333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oleObject" Target="embeddings/Microsoft_Visio_2003-2010___222222222.vsd"/><Relationship Id="rId30" Type="http://schemas.openxmlformats.org/officeDocument/2006/relationships/fontTable" Target="fontTable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t\Desktop\&#27605;&#19994;&#35774;&#35745;&#27169;&#29256;&#65288;&#24352;&#26230;&#35774;&#35745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93DF-FA6F-430C-980D-EB8F5499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毕业设计模版（张晶设计）.dot</Template>
  <TotalTime>34</TotalTime>
  <Pages>15</Pages>
  <Words>534</Words>
  <Characters>3046</Characters>
  <Application>Microsoft Office Word</Application>
  <DocSecurity>0</DocSecurity>
  <Lines>25</Lines>
  <Paragraphs>7</Paragraphs>
  <ScaleCrop>false</ScaleCrop>
  <Company>Lenovo (Beijing) Limited</Company>
  <LinksUpToDate>false</LinksUpToDate>
  <CharactersWithSpaces>3573</CharactersWithSpaces>
  <SharedDoc>false</SharedDoc>
  <HLinks>
    <vt:vector size="270" baseType="variant">
      <vt:variant>
        <vt:i4>3604542</vt:i4>
      </vt:variant>
      <vt:variant>
        <vt:i4>261</vt:i4>
      </vt:variant>
      <vt:variant>
        <vt:i4>0</vt:i4>
      </vt:variant>
      <vt:variant>
        <vt:i4>5</vt:i4>
      </vt:variant>
      <vt:variant>
        <vt:lpwstr>http://baike.baidu.com/view/188053.htm</vt:lpwstr>
      </vt:variant>
      <vt:variant>
        <vt:lpwstr/>
      </vt:variant>
      <vt:variant>
        <vt:i4>5373955</vt:i4>
      </vt:variant>
      <vt:variant>
        <vt:i4>258</vt:i4>
      </vt:variant>
      <vt:variant>
        <vt:i4>0</vt:i4>
      </vt:variant>
      <vt:variant>
        <vt:i4>5</vt:i4>
      </vt:variant>
      <vt:variant>
        <vt:lpwstr>http://baike.baidu.com/view/80318.htm</vt:lpwstr>
      </vt:variant>
      <vt:variant>
        <vt:lpwstr/>
      </vt:variant>
      <vt:variant>
        <vt:i4>3473466</vt:i4>
      </vt:variant>
      <vt:variant>
        <vt:i4>255</vt:i4>
      </vt:variant>
      <vt:variant>
        <vt:i4>0</vt:i4>
      </vt:variant>
      <vt:variant>
        <vt:i4>5</vt:i4>
      </vt:variant>
      <vt:variant>
        <vt:lpwstr>http://baike.baidu.com/view/495393.htm</vt:lpwstr>
      </vt:variant>
      <vt:variant>
        <vt:lpwstr/>
      </vt:variant>
      <vt:variant>
        <vt:i4>1966133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_Toc356833379</vt:lpwstr>
      </vt:variant>
      <vt:variant>
        <vt:i4>1966133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_Toc356833378</vt:lpwstr>
      </vt:variant>
      <vt:variant>
        <vt:i4>1966133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_Toc356833377</vt:lpwstr>
      </vt:variant>
      <vt:variant>
        <vt:i4>1966133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_Toc356833376</vt:lpwstr>
      </vt:variant>
      <vt:variant>
        <vt:i4>1966133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_Toc356833375</vt:lpwstr>
      </vt:variant>
      <vt:variant>
        <vt:i4>1966133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_Toc356833374</vt:lpwstr>
      </vt:variant>
      <vt:variant>
        <vt:i4>1966133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_Toc356833373</vt:lpwstr>
      </vt:variant>
      <vt:variant>
        <vt:i4>1966133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_Toc356833372</vt:lpwstr>
      </vt:variant>
      <vt:variant>
        <vt:i4>1966133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_Toc356833371</vt:lpwstr>
      </vt:variant>
      <vt:variant>
        <vt:i4>1966133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_Toc356833370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_Toc356833369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_Toc356833368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_Toc356833367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_Toc356833366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_Toc356833365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_Toc356833364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_Toc356833363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_Toc356833362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_Toc356833361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_Toc356833360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_Toc356833359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_Toc356833358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_Toc356833357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_Toc356833356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_Toc356833355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_Toc356833354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_Toc356833353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_Toc356833352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_Toc356833351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_Toc356833350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_Toc356833349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_Toc356833348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_Toc356833347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_Toc356833346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_Toc356833345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_Toc356833344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_Toc356833343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_Toc356833342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_Toc356833341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_Toc356833340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_Toc356833339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_Toc356833338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zhangyt</dc:creator>
  <cp:lastModifiedBy>shiyi han</cp:lastModifiedBy>
  <cp:revision>5</cp:revision>
  <cp:lastPrinted>1900-12-31T16:00:00Z</cp:lastPrinted>
  <dcterms:created xsi:type="dcterms:W3CDTF">2016-03-26T10:15:00Z</dcterms:created>
  <dcterms:modified xsi:type="dcterms:W3CDTF">2016-07-18T08:02:00Z</dcterms:modified>
</cp:coreProperties>
</file>